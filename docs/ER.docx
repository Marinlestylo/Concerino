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0D35" w14:textId="53BF699A" w:rsidR="007923DD" w:rsidRDefault="007923D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Type (</w:t>
      </w:r>
      <w:r w:rsidRPr="007923DD">
        <w:rPr>
          <w:noProof/>
          <w:u w:val="single"/>
        </w:rPr>
        <w:t>nom</w:t>
      </w:r>
      <w:r>
        <w:rPr>
          <w:noProof/>
          <w:u w:val="single"/>
        </w:rPr>
        <w:t>)</w:t>
      </w:r>
    </w:p>
    <w:p w14:paraId="0927B514" w14:textId="08344522" w:rsidR="009C1285" w:rsidRDefault="007923D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Lieu</w:t>
      </w:r>
      <w:r w:rsidR="00700407">
        <w:rPr>
          <w:noProof/>
        </w:rPr>
        <w:t xml:space="preserve"> (</w:t>
      </w:r>
      <w:r w:rsidRPr="007923DD">
        <w:rPr>
          <w:noProof/>
          <w:u w:val="single"/>
        </w:rPr>
        <w:t>nom</w:t>
      </w:r>
      <w:r>
        <w:rPr>
          <w:noProof/>
        </w:rPr>
        <w:t>, capacité, nomRue, noRue, npa, localité, nomType</w:t>
      </w:r>
      <w:r w:rsidR="00700407">
        <w:rPr>
          <w:noProof/>
        </w:rPr>
        <w:t>)</w:t>
      </w:r>
    </w:p>
    <w:p w14:paraId="2D8F4631" w14:textId="6A502037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Lieu.nomType référence Type.nom NOT NULL</w:t>
      </w:r>
    </w:p>
    <w:p w14:paraId="00828011" w14:textId="1F31DF61" w:rsidR="00B3457D" w:rsidRDefault="00B3457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Concert (</w:t>
      </w:r>
      <w:r w:rsidRPr="00B3457D">
        <w:rPr>
          <w:noProof/>
          <w:u w:val="single"/>
        </w:rPr>
        <w:t>id</w:t>
      </w:r>
      <w:r>
        <w:rPr>
          <w:noProof/>
        </w:rPr>
        <w:t>, nom, début, durée, nomLieu, idCréateur)</w:t>
      </w:r>
    </w:p>
    <w:p w14:paraId="575353CB" w14:textId="1EF0BE0A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Concert.nomLieu référence Lieu.nom NOT NULL</w:t>
      </w:r>
    </w:p>
    <w:p w14:paraId="14B75A3B" w14:textId="220C6DE2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Concert.idCréateur référence Utilisateur.id NOT NULL</w:t>
      </w:r>
    </w:p>
    <w:p w14:paraId="51E02CF9" w14:textId="052A10A9" w:rsidR="00B3457D" w:rsidRDefault="00B3457D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Utilisateur (</w:t>
      </w:r>
      <w:r w:rsidRPr="00B3457D">
        <w:rPr>
          <w:noProof/>
          <w:u w:val="single"/>
        </w:rPr>
        <w:t>id</w:t>
      </w:r>
      <w:r>
        <w:rPr>
          <w:noProof/>
        </w:rPr>
        <w:t>, login, nom, prénom, motDePasse, estModérateur)</w:t>
      </w:r>
    </w:p>
    <w:p w14:paraId="39CDC5F0" w14:textId="69FC60FB" w:rsidR="00B3457D" w:rsidRDefault="00B3457D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Utilisateur.login UNIQUE NOT NULL</w:t>
      </w:r>
    </w:p>
    <w:p w14:paraId="12217765" w14:textId="015ACF2A" w:rsidR="00B3457D" w:rsidRDefault="00CD0EE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 xml:space="preserve"> (</w:t>
      </w:r>
      <w:r w:rsidRPr="00CD0EE3">
        <w:rPr>
          <w:noProof/>
          <w:u w:val="single"/>
        </w:rPr>
        <w:t>nom, id</w:t>
      </w:r>
      <w:r>
        <w:rPr>
          <w:noProof/>
          <w:u w:val="single"/>
        </w:rPr>
        <w:t>Utilisateur</w:t>
      </w:r>
      <w:r w:rsidRPr="00CD0EE3">
        <w:rPr>
          <w:noProof/>
          <w:u w:val="single"/>
        </w:rPr>
        <w:t>, date</w:t>
      </w:r>
      <w:r>
        <w:rPr>
          <w:noProof/>
        </w:rPr>
        <w:t>, note)</w:t>
      </w:r>
    </w:p>
    <w:p w14:paraId="3E7934C5" w14:textId="13CA2F6A" w:rsidR="00CD0EE3" w:rsidRDefault="00CD0EE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>.nom référence Lieu.nom</w:t>
      </w:r>
    </w:p>
    <w:p w14:paraId="1839A87E" w14:textId="4E89AEFA" w:rsidR="00CD0EE3" w:rsidRDefault="00CD0EE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Lieu</w:t>
      </w:r>
      <w:r>
        <w:rPr>
          <w:noProof/>
        </w:rPr>
        <w:t>.idUtilisateur référence Utilisateur.id</w:t>
      </w:r>
    </w:p>
    <w:p w14:paraId="0339BE4B" w14:textId="72900977" w:rsidR="00CD0EE3" w:rsidRDefault="00CD0EE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Utilisateur_Concert (</w:t>
      </w:r>
      <w:r w:rsidRPr="00CD0EE3">
        <w:rPr>
          <w:noProof/>
          <w:u w:val="single"/>
        </w:rPr>
        <w:t>idConcert, idUtilisateur</w:t>
      </w:r>
      <w:r>
        <w:rPr>
          <w:noProof/>
        </w:rPr>
        <w:t>)</w:t>
      </w:r>
    </w:p>
    <w:p w14:paraId="1AC80A8D" w14:textId="7ABA3A94" w:rsidR="00CD0EE3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Utilisateur_Concert.idConcert référence Concert.id</w:t>
      </w:r>
    </w:p>
    <w:p w14:paraId="55663554" w14:textId="6693D21B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Utilisateur_Concert.idUtilisateur référence Utilisateur.id</w:t>
      </w:r>
    </w:p>
    <w:p w14:paraId="4FF79D49" w14:textId="130A9E61" w:rsidR="00836D3E" w:rsidRDefault="00836D3E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 xml:space="preserve"> (</w:t>
      </w:r>
      <w:r>
        <w:rPr>
          <w:noProof/>
          <w:u w:val="single"/>
        </w:rPr>
        <w:t>idConcert</w:t>
      </w:r>
      <w:r w:rsidRPr="00CD0EE3">
        <w:rPr>
          <w:noProof/>
          <w:u w:val="single"/>
        </w:rPr>
        <w:t>, id</w:t>
      </w:r>
      <w:r>
        <w:rPr>
          <w:noProof/>
          <w:u w:val="single"/>
        </w:rPr>
        <w:t>Utilisateur</w:t>
      </w:r>
      <w:r w:rsidRPr="00CD0EE3">
        <w:rPr>
          <w:noProof/>
          <w:u w:val="single"/>
        </w:rPr>
        <w:t>, date</w:t>
      </w:r>
      <w:r>
        <w:rPr>
          <w:noProof/>
        </w:rPr>
        <w:t>, note)</w:t>
      </w:r>
    </w:p>
    <w:p w14:paraId="6959C99E" w14:textId="196A9A1A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>.idConcert</w:t>
      </w:r>
      <w:r>
        <w:rPr>
          <w:noProof/>
        </w:rPr>
        <w:t xml:space="preserve"> référence </w:t>
      </w:r>
      <w:r>
        <w:rPr>
          <w:noProof/>
        </w:rPr>
        <w:t>Concert.id</w:t>
      </w:r>
    </w:p>
    <w:p w14:paraId="349892E8" w14:textId="29A68707" w:rsidR="00836D3E" w:rsidRDefault="00836D3E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</w:t>
      </w:r>
      <w:r w:rsidR="00E27137">
        <w:rPr>
          <w:noProof/>
        </w:rPr>
        <w:t>Utilisateur</w:t>
      </w:r>
      <w:r>
        <w:rPr>
          <w:noProof/>
        </w:rPr>
        <w:t>.idUtilisateur référence Utilisateur.id</w:t>
      </w:r>
    </w:p>
    <w:p w14:paraId="4FF04154" w14:textId="42F53968" w:rsidR="00836D3E" w:rsidRDefault="00836D3E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Artiste (</w:t>
      </w:r>
      <w:r w:rsidRPr="00836D3E">
        <w:rPr>
          <w:noProof/>
          <w:u w:val="single"/>
        </w:rPr>
        <w:t>id</w:t>
      </w:r>
      <w:r>
        <w:rPr>
          <w:noProof/>
        </w:rPr>
        <w:t>, nomScène)</w:t>
      </w:r>
    </w:p>
    <w:p w14:paraId="54A823CC" w14:textId="27FA07BE" w:rsidR="00836D3E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NoteArtiste (</w:t>
      </w:r>
      <w:r w:rsidRPr="00E27137">
        <w:rPr>
          <w:noProof/>
          <w:u w:val="single"/>
        </w:rPr>
        <w:t>idArtiste, idUtilisateur, date</w:t>
      </w:r>
      <w:r>
        <w:rPr>
          <w:noProof/>
        </w:rPr>
        <w:t>, note)</w:t>
      </w:r>
    </w:p>
    <w:p w14:paraId="4471AF43" w14:textId="7496D821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NoteArtiste.idArtiste référence Artiste.id</w:t>
      </w:r>
    </w:p>
    <w:p w14:paraId="46582685" w14:textId="59EE59D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NoteArtiste.idUtilisateur référence Utilisateur.id</w:t>
      </w:r>
    </w:p>
    <w:p w14:paraId="3CA80E08" w14:textId="5B60EE94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Style (</w:t>
      </w:r>
      <w:r w:rsidRPr="00E27137">
        <w:rPr>
          <w:noProof/>
          <w:u w:val="single"/>
        </w:rPr>
        <w:t>nom</w:t>
      </w:r>
      <w:r w:rsidRPr="00E27137">
        <w:rPr>
          <w:noProof/>
        </w:rPr>
        <w:t>)</w:t>
      </w:r>
    </w:p>
    <w:p w14:paraId="32C3E98F" w14:textId="6C292CD1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Style_Artiste (</w:t>
      </w:r>
      <w:r w:rsidRPr="00E27137">
        <w:rPr>
          <w:noProof/>
          <w:u w:val="single"/>
        </w:rPr>
        <w:t>idArtiste, nomStyle</w:t>
      </w:r>
      <w:r>
        <w:rPr>
          <w:noProof/>
        </w:rPr>
        <w:t>)</w:t>
      </w:r>
    </w:p>
    <w:p w14:paraId="02A95001" w14:textId="0F60E26A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Style_Artiste.idArtiste référence Artiste.id</w:t>
      </w:r>
    </w:p>
    <w:p w14:paraId="12DAB23C" w14:textId="5308E92E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Style_Artiste.nomStyle référence Style.nom</w:t>
      </w:r>
    </w:p>
    <w:p w14:paraId="17E665F3" w14:textId="4658E32F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Concert_Artiste (</w:t>
      </w:r>
      <w:r w:rsidRPr="00E27137">
        <w:rPr>
          <w:noProof/>
          <w:u w:val="single"/>
        </w:rPr>
        <w:t>idConcert, idArtiste</w:t>
      </w:r>
      <w:r>
        <w:rPr>
          <w:noProof/>
        </w:rPr>
        <w:t>, numéroPassage)</w:t>
      </w:r>
    </w:p>
    <w:p w14:paraId="5B104DC0" w14:textId="63A269D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Concert_Artiste.idConcert référence Concert.id</w:t>
      </w:r>
    </w:p>
    <w:p w14:paraId="68C3E946" w14:textId="006128F6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Concert_Artiste.idArtiste référence Artiste.id</w:t>
      </w:r>
    </w:p>
    <w:p w14:paraId="2A6D2129" w14:textId="3110978A" w:rsidR="00E27137" w:rsidRDefault="00E27137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ArtisteSolo (</w:t>
      </w:r>
      <w:r w:rsidRPr="00E27137">
        <w:rPr>
          <w:noProof/>
          <w:u w:val="single"/>
        </w:rPr>
        <w:t>id</w:t>
      </w:r>
      <w:r>
        <w:rPr>
          <w:noProof/>
        </w:rPr>
        <w:t>, nom, prénom)</w:t>
      </w:r>
    </w:p>
    <w:p w14:paraId="6492496B" w14:textId="089C654B" w:rsidR="00E27137" w:rsidRDefault="00E27137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ArtisteSolo.id référence Artiste.id</w:t>
      </w:r>
    </w:p>
    <w:p w14:paraId="72E6AD09" w14:textId="663F7917" w:rsidR="00E27137" w:rsidRDefault="0062628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Groupe (</w:t>
      </w:r>
      <w:r w:rsidRPr="00626283">
        <w:rPr>
          <w:noProof/>
          <w:u w:val="single"/>
        </w:rPr>
        <w:t>id</w:t>
      </w:r>
      <w:r>
        <w:rPr>
          <w:noProof/>
        </w:rPr>
        <w:t>)</w:t>
      </w:r>
    </w:p>
    <w:p w14:paraId="2C15435E" w14:textId="5D675269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Groupe.id référence Artiste.id</w:t>
      </w:r>
    </w:p>
    <w:p w14:paraId="5FD16AFF" w14:textId="7B93E1C8" w:rsidR="00626283" w:rsidRDefault="00626283" w:rsidP="00C20AEE">
      <w:pPr>
        <w:pStyle w:val="Sansinterligne"/>
        <w:numPr>
          <w:ilvl w:val="0"/>
          <w:numId w:val="4"/>
        </w:numPr>
        <w:spacing w:line="360" w:lineRule="auto"/>
        <w:rPr>
          <w:noProof/>
        </w:rPr>
      </w:pPr>
      <w:r>
        <w:rPr>
          <w:noProof/>
        </w:rPr>
        <w:t>Membre (</w:t>
      </w:r>
      <w:r w:rsidRPr="00626283">
        <w:rPr>
          <w:noProof/>
          <w:u w:val="single"/>
        </w:rPr>
        <w:t>idArtisteSolo, idGroupe, dateDébut</w:t>
      </w:r>
      <w:r>
        <w:rPr>
          <w:noProof/>
        </w:rPr>
        <w:t>, dateFin)</w:t>
      </w:r>
    </w:p>
    <w:p w14:paraId="7349B315" w14:textId="79CF7870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lastRenderedPageBreak/>
        <w:t>Membre.idArtisteSolo référence ArtisteSolo.id</w:t>
      </w:r>
    </w:p>
    <w:p w14:paraId="274C5727" w14:textId="67F2E222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Membre.idGroupe référence Groupe.id</w:t>
      </w:r>
    </w:p>
    <w:p w14:paraId="6BDA0FA3" w14:textId="79CAD26E" w:rsidR="00626283" w:rsidRDefault="00626283" w:rsidP="00C20AEE">
      <w:pPr>
        <w:pStyle w:val="Sansinterligne"/>
        <w:numPr>
          <w:ilvl w:val="1"/>
          <w:numId w:val="4"/>
        </w:numPr>
        <w:spacing w:line="360" w:lineRule="auto"/>
        <w:rPr>
          <w:noProof/>
        </w:rPr>
      </w:pPr>
      <w:r>
        <w:rPr>
          <w:noProof/>
        </w:rPr>
        <w:t>Membre.dateFin NULLABLE</w:t>
      </w:r>
    </w:p>
    <w:sectPr w:rsidR="0062628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2AE1" w14:textId="77777777" w:rsidR="00AF62AF" w:rsidRDefault="00AF62AF" w:rsidP="00E66C58">
      <w:pPr>
        <w:spacing w:after="0" w:line="240" w:lineRule="auto"/>
      </w:pPr>
      <w:r>
        <w:separator/>
      </w:r>
    </w:p>
  </w:endnote>
  <w:endnote w:type="continuationSeparator" w:id="0">
    <w:p w14:paraId="6EDBF416" w14:textId="77777777" w:rsidR="00AF62AF" w:rsidRDefault="00AF62AF" w:rsidP="00E6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4" w:type="dxa"/>
      <w:tblInd w:w="-601" w:type="dxa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914"/>
      <w:gridCol w:w="4032"/>
    </w:tblGrid>
    <w:tr w:rsidR="00380000" w14:paraId="242EAAE4" w14:textId="77777777" w:rsidTr="00B1067A">
      <w:tc>
        <w:tcPr>
          <w:tcW w:w="3828" w:type="dxa"/>
        </w:tcPr>
        <w:p w14:paraId="143246E9" w14:textId="36F23238" w:rsidR="0065035B" w:rsidRDefault="00A72FB7" w:rsidP="00B44A4F">
          <w:pPr>
            <w:pStyle w:val="Pieddepage"/>
          </w:pPr>
          <w:r>
            <w:t>Marengo Stéphane</w:t>
          </w:r>
        </w:p>
      </w:tc>
      <w:tc>
        <w:tcPr>
          <w:tcW w:w="2914" w:type="dxa"/>
          <w:vAlign w:val="center"/>
        </w:tcPr>
        <w:p w14:paraId="67D71123" w14:textId="77777777" w:rsidR="00380000" w:rsidRDefault="00B44A4F" w:rsidP="00B44A4F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72FB7">
            <w:rPr>
              <w:noProof/>
            </w:rPr>
            <w:t>1</w:t>
          </w:r>
          <w:r>
            <w:fldChar w:fldCharType="end"/>
          </w:r>
          <w:r>
            <w:t>/</w:t>
          </w:r>
          <w:r w:rsidR="00AF62AF">
            <w:fldChar w:fldCharType="begin"/>
          </w:r>
          <w:r w:rsidR="00AF62AF">
            <w:instrText xml:space="preserve"> NUMPAGES  \* Arabic  \* MERGEFORMAT </w:instrText>
          </w:r>
          <w:r w:rsidR="00AF62AF">
            <w:fldChar w:fldCharType="separate"/>
          </w:r>
          <w:r w:rsidR="00A72FB7">
            <w:rPr>
              <w:noProof/>
            </w:rPr>
            <w:t>1</w:t>
          </w:r>
          <w:r w:rsidR="00AF62AF">
            <w:rPr>
              <w:noProof/>
            </w:rPr>
            <w:fldChar w:fldCharType="end"/>
          </w:r>
        </w:p>
      </w:tc>
      <w:tc>
        <w:tcPr>
          <w:tcW w:w="4032" w:type="dxa"/>
          <w:vAlign w:val="center"/>
        </w:tcPr>
        <w:p w14:paraId="40B96A45" w14:textId="47C41481" w:rsidR="00380000" w:rsidRDefault="00B44A4F" w:rsidP="00B44A4F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836D3E">
            <w:rPr>
              <w:noProof/>
            </w:rPr>
            <w:t>9 décembre 2021</w:t>
          </w:r>
          <w:r>
            <w:fldChar w:fldCharType="end"/>
          </w:r>
        </w:p>
      </w:tc>
    </w:tr>
    <w:tr w:rsidR="0065035B" w14:paraId="4035B19F" w14:textId="77777777" w:rsidTr="00B1067A">
      <w:tc>
        <w:tcPr>
          <w:tcW w:w="3828" w:type="dxa"/>
        </w:tcPr>
        <w:p w14:paraId="2D5EADCB" w14:textId="02D15B10" w:rsidR="0065035B" w:rsidRDefault="00700407" w:rsidP="00B44A4F">
          <w:pPr>
            <w:pStyle w:val="Pieddepage"/>
          </w:pPr>
          <w:proofErr w:type="spellStart"/>
          <w:r>
            <w:t>Marzullo</w:t>
          </w:r>
          <w:proofErr w:type="spellEnd"/>
          <w:r>
            <w:t xml:space="preserve"> Loris</w:t>
          </w:r>
        </w:p>
      </w:tc>
      <w:tc>
        <w:tcPr>
          <w:tcW w:w="2914" w:type="dxa"/>
          <w:vAlign w:val="center"/>
        </w:tcPr>
        <w:p w14:paraId="243E0ABB" w14:textId="77777777" w:rsidR="0065035B" w:rsidRDefault="0065035B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7B2E746F" w14:textId="77777777" w:rsidR="0065035B" w:rsidRDefault="0065035B" w:rsidP="00B44A4F">
          <w:pPr>
            <w:pStyle w:val="Pieddepage"/>
            <w:jc w:val="right"/>
          </w:pPr>
        </w:p>
      </w:tc>
    </w:tr>
    <w:tr w:rsidR="00700407" w14:paraId="31AF3FC4" w14:textId="77777777" w:rsidTr="00B1067A">
      <w:tc>
        <w:tcPr>
          <w:tcW w:w="3828" w:type="dxa"/>
        </w:tcPr>
        <w:p w14:paraId="6136CBDA" w14:textId="2EE3FA61" w:rsidR="00700407" w:rsidRDefault="00700407" w:rsidP="00B44A4F">
          <w:pPr>
            <w:pStyle w:val="Pieddepage"/>
          </w:pPr>
          <w:proofErr w:type="spellStart"/>
          <w:r>
            <w:t>Friedli</w:t>
          </w:r>
          <w:proofErr w:type="spellEnd"/>
          <w:r>
            <w:t xml:space="preserve"> Jonathan</w:t>
          </w:r>
        </w:p>
      </w:tc>
      <w:tc>
        <w:tcPr>
          <w:tcW w:w="2914" w:type="dxa"/>
          <w:vAlign w:val="center"/>
        </w:tcPr>
        <w:p w14:paraId="0E375D83" w14:textId="77777777" w:rsidR="00700407" w:rsidRDefault="00700407" w:rsidP="00B44A4F">
          <w:pPr>
            <w:pStyle w:val="Pieddepage"/>
            <w:jc w:val="center"/>
          </w:pPr>
        </w:p>
      </w:tc>
      <w:tc>
        <w:tcPr>
          <w:tcW w:w="4032" w:type="dxa"/>
          <w:vAlign w:val="center"/>
        </w:tcPr>
        <w:p w14:paraId="7D0B32F8" w14:textId="77777777" w:rsidR="00700407" w:rsidRDefault="00700407" w:rsidP="00B44A4F">
          <w:pPr>
            <w:pStyle w:val="Pieddepage"/>
            <w:jc w:val="right"/>
          </w:pPr>
        </w:p>
      </w:tc>
    </w:tr>
  </w:tbl>
  <w:p w14:paraId="66EBFECB" w14:textId="77777777" w:rsidR="00E66C58" w:rsidRDefault="0065035B" w:rsidP="0065035B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9C2A" w14:textId="77777777" w:rsidR="00AF62AF" w:rsidRDefault="00AF62AF" w:rsidP="00E66C58">
      <w:pPr>
        <w:spacing w:after="0" w:line="240" w:lineRule="auto"/>
      </w:pPr>
      <w:r>
        <w:separator/>
      </w:r>
    </w:p>
  </w:footnote>
  <w:footnote w:type="continuationSeparator" w:id="0">
    <w:p w14:paraId="44BD3106" w14:textId="77777777" w:rsidR="00AF62AF" w:rsidRDefault="00AF62AF" w:rsidP="00E6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799" w:type="pct"/>
      <w:tblInd w:w="-601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2"/>
      <w:gridCol w:w="3684"/>
      <w:gridCol w:w="3826"/>
    </w:tblGrid>
    <w:tr w:rsidR="00E66C58" w14:paraId="5DB286FA" w14:textId="77777777" w:rsidTr="00E66C58">
      <w:tc>
        <w:tcPr>
          <w:tcW w:w="1514" w:type="pct"/>
          <w:vAlign w:val="center"/>
        </w:tcPr>
        <w:p w14:paraId="29BF8ED8" w14:textId="77777777" w:rsidR="00E66C58" w:rsidRPr="00E66C58" w:rsidRDefault="00E66C58" w:rsidP="00E66C58">
          <w:pPr>
            <w:pStyle w:val="En-tte"/>
            <w:rPr>
              <w:rFonts w:ascii="ETML L" w:hAnsi="ETML L"/>
              <w:sz w:val="44"/>
              <w:szCs w:val="44"/>
            </w:rPr>
          </w:pPr>
        </w:p>
      </w:tc>
      <w:tc>
        <w:tcPr>
          <w:tcW w:w="1710" w:type="pct"/>
          <w:vAlign w:val="center"/>
        </w:tcPr>
        <w:p w14:paraId="34D7C817" w14:textId="1BDA5C8D" w:rsidR="00E66C58" w:rsidRPr="00E66C58" w:rsidRDefault="00700407" w:rsidP="00E66C58">
          <w:pPr>
            <w:pStyle w:val="En-tte"/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BDR</w:t>
          </w:r>
        </w:p>
      </w:tc>
      <w:tc>
        <w:tcPr>
          <w:tcW w:w="1776" w:type="pct"/>
          <w:vAlign w:val="center"/>
        </w:tcPr>
        <w:p w14:paraId="5523E91B" w14:textId="77777777" w:rsidR="00E66C58" w:rsidRDefault="00E66C58" w:rsidP="00E66C58">
          <w:pPr>
            <w:pStyle w:val="En-tte"/>
            <w:jc w:val="right"/>
          </w:pPr>
        </w:p>
      </w:tc>
    </w:tr>
  </w:tbl>
  <w:p w14:paraId="24F0FA51" w14:textId="77777777" w:rsidR="00E66C58" w:rsidRDefault="00E66C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28"/>
    <w:multiLevelType w:val="multilevel"/>
    <w:tmpl w:val="AA4EED5E"/>
    <w:lvl w:ilvl="0">
      <w:start w:val="1"/>
      <w:numFmt w:val="decimal"/>
      <w:pStyle w:val="Leve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F24435"/>
    <w:multiLevelType w:val="hybridMultilevel"/>
    <w:tmpl w:val="F28A5F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3964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95C66"/>
    <w:multiLevelType w:val="multilevel"/>
    <w:tmpl w:val="4E08162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407"/>
    <w:rsid w:val="0008643A"/>
    <w:rsid w:val="002E3BED"/>
    <w:rsid w:val="00380000"/>
    <w:rsid w:val="003C16D3"/>
    <w:rsid w:val="003E0362"/>
    <w:rsid w:val="004341BF"/>
    <w:rsid w:val="00626283"/>
    <w:rsid w:val="0065035B"/>
    <w:rsid w:val="00675CF3"/>
    <w:rsid w:val="006D5AD4"/>
    <w:rsid w:val="006F067F"/>
    <w:rsid w:val="00700407"/>
    <w:rsid w:val="007923DD"/>
    <w:rsid w:val="00836D3E"/>
    <w:rsid w:val="008F02D6"/>
    <w:rsid w:val="009C1285"/>
    <w:rsid w:val="00A72FB7"/>
    <w:rsid w:val="00AF62AF"/>
    <w:rsid w:val="00B1067A"/>
    <w:rsid w:val="00B3457D"/>
    <w:rsid w:val="00B44A4F"/>
    <w:rsid w:val="00B9625E"/>
    <w:rsid w:val="00C20AEE"/>
    <w:rsid w:val="00CD0EE3"/>
    <w:rsid w:val="00CF2823"/>
    <w:rsid w:val="00D75791"/>
    <w:rsid w:val="00DB394E"/>
    <w:rsid w:val="00E27137"/>
    <w:rsid w:val="00E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EF917"/>
  <w15:docId w15:val="{0AD01FF7-60BD-4795-85B9-A2A0CF38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5AD4"/>
  </w:style>
  <w:style w:type="paragraph" w:styleId="Titre1">
    <w:name w:val="heading 1"/>
    <w:basedOn w:val="Normal"/>
    <w:next w:val="Normal"/>
    <w:link w:val="Titre1Car"/>
    <w:uiPriority w:val="9"/>
    <w:rsid w:val="003C16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3C16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C16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3C16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6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6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6D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6D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6D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1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C16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C16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C16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C16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C16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1">
    <w:name w:val="Corps 1"/>
    <w:basedOn w:val="Normal"/>
    <w:qFormat/>
    <w:rsid w:val="00B9625E"/>
  </w:style>
  <w:style w:type="paragraph" w:customStyle="1" w:styleId="Level1">
    <w:name w:val="Level 1"/>
    <w:basedOn w:val="Normal"/>
    <w:next w:val="Corps1"/>
    <w:qFormat/>
    <w:rsid w:val="008F02D6"/>
    <w:pPr>
      <w:numPr>
        <w:numId w:val="3"/>
      </w:numPr>
      <w:ind w:left="431" w:hanging="431"/>
      <w:outlineLvl w:val="0"/>
    </w:pPr>
    <w:rPr>
      <w:rFonts w:asciiTheme="majorHAnsi" w:hAnsiTheme="majorHAnsi"/>
      <w:sz w:val="36"/>
    </w:rPr>
  </w:style>
  <w:style w:type="paragraph" w:customStyle="1" w:styleId="Level2">
    <w:name w:val="Level 2"/>
    <w:basedOn w:val="Normal"/>
    <w:next w:val="Corps2"/>
    <w:qFormat/>
    <w:rsid w:val="008F02D6"/>
    <w:pPr>
      <w:numPr>
        <w:ilvl w:val="1"/>
        <w:numId w:val="3"/>
      </w:numPr>
      <w:ind w:left="1145" w:hanging="578"/>
      <w:outlineLvl w:val="1"/>
    </w:pPr>
    <w:rPr>
      <w:rFonts w:asciiTheme="majorHAnsi" w:hAnsiTheme="majorHAnsi"/>
      <w:sz w:val="32"/>
    </w:rPr>
  </w:style>
  <w:style w:type="paragraph" w:customStyle="1" w:styleId="Corps2">
    <w:name w:val="Corps 2"/>
    <w:basedOn w:val="Normal"/>
    <w:qFormat/>
    <w:rsid w:val="002E3BED"/>
    <w:pPr>
      <w:ind w:left="567"/>
    </w:pPr>
  </w:style>
  <w:style w:type="paragraph" w:customStyle="1" w:styleId="Corps3">
    <w:name w:val="Corps 3"/>
    <w:basedOn w:val="Normal"/>
    <w:qFormat/>
    <w:rsid w:val="002E3BED"/>
    <w:pPr>
      <w:ind w:left="1134"/>
    </w:pPr>
  </w:style>
  <w:style w:type="paragraph" w:customStyle="1" w:styleId="Level3">
    <w:name w:val="Level 3"/>
    <w:basedOn w:val="Normal"/>
    <w:next w:val="Corps3"/>
    <w:qFormat/>
    <w:rsid w:val="008F02D6"/>
    <w:pPr>
      <w:numPr>
        <w:ilvl w:val="2"/>
        <w:numId w:val="3"/>
      </w:numPr>
      <w:ind w:left="1854"/>
      <w:outlineLvl w:val="2"/>
    </w:pPr>
    <w:rPr>
      <w:rFonts w:asciiTheme="majorHAnsi" w:hAnsiTheme="majorHAnsi"/>
      <w:sz w:val="28"/>
    </w:rPr>
  </w:style>
  <w:style w:type="paragraph" w:customStyle="1" w:styleId="MasterLevel">
    <w:name w:val="Master Level"/>
    <w:basedOn w:val="Normal"/>
    <w:next w:val="Level1"/>
    <w:qFormat/>
    <w:rsid w:val="008F02D6"/>
    <w:pPr>
      <w:pBdr>
        <w:bottom w:val="double" w:sz="4" w:space="1" w:color="auto"/>
      </w:pBdr>
      <w:jc w:val="center"/>
    </w:pPr>
    <w:rPr>
      <w:rFonts w:asciiTheme="majorHAnsi" w:hAnsiTheme="majorHAnsi"/>
      <w:sz w:val="48"/>
    </w:rPr>
  </w:style>
  <w:style w:type="paragraph" w:styleId="En-ttedetabledesmatires">
    <w:name w:val="TOC Heading"/>
    <w:basedOn w:val="Titre1"/>
    <w:next w:val="Normal"/>
    <w:uiPriority w:val="39"/>
    <w:unhideWhenUsed/>
    <w:rsid w:val="009C1285"/>
    <w:pPr>
      <w:numPr>
        <w:numId w:val="0"/>
      </w:numPr>
      <w:outlineLvl w:val="9"/>
    </w:pPr>
    <w:rPr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285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08643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C1285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864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643A"/>
    <w:pPr>
      <w:spacing w:after="100"/>
      <w:ind w:left="440"/>
    </w:pPr>
  </w:style>
  <w:style w:type="paragraph" w:styleId="Sansinterligne">
    <w:name w:val="No Spacing"/>
    <w:uiPriority w:val="1"/>
    <w:rsid w:val="008F02D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C58"/>
  </w:style>
  <w:style w:type="paragraph" w:styleId="Pieddepage">
    <w:name w:val="footer"/>
    <w:basedOn w:val="Normal"/>
    <w:link w:val="PieddepageCar"/>
    <w:uiPriority w:val="99"/>
    <w:unhideWhenUsed/>
    <w:rsid w:val="00E66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C58"/>
  </w:style>
  <w:style w:type="table" w:styleId="Grilledutableau">
    <w:name w:val="Table Grid"/>
    <w:basedOn w:val="TableauNormal"/>
    <w:uiPriority w:val="59"/>
    <w:rsid w:val="00E6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4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m\Documents\ba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cisse">
      <a:majorFont>
        <a:latin typeface="Rockwell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E1FF-7EC6-4396-82B0-5FA7B1E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base.dotx</Template>
  <TotalTime>28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Marengo</dc:creator>
  <cp:lastModifiedBy>Marengo Stéphane</cp:lastModifiedBy>
  <cp:revision>3</cp:revision>
  <dcterms:created xsi:type="dcterms:W3CDTF">2021-12-09T07:38:00Z</dcterms:created>
  <dcterms:modified xsi:type="dcterms:W3CDTF">2021-12-09T08:06:00Z</dcterms:modified>
</cp:coreProperties>
</file>