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581802504"/>
        <w:docPartObj>
          <w:docPartGallery w:val="Cover Pages"/>
          <w:docPartUnique/>
        </w:docPartObj>
      </w:sdtPr>
      <w:sdtEndPr>
        <w:rPr>
          <w:sz w:val="22"/>
        </w:rPr>
      </w:sdtEndPr>
      <w:sdtContent>
        <w:p w14:paraId="4A3EF97F" w14:textId="0ADE6860" w:rsidR="00225989" w:rsidRDefault="00225989">
          <w:pPr>
            <w:pStyle w:val="Sansinterligne"/>
            <w:rPr>
              <w:sz w:val="2"/>
            </w:rPr>
          </w:pPr>
        </w:p>
        <w:p w14:paraId="6CF66B21" w14:textId="77777777" w:rsidR="00225989" w:rsidRDefault="00225989">
          <w:r>
            <w:rPr>
              <w:noProof/>
            </w:rPr>
            <mc:AlternateContent>
              <mc:Choice Requires="wps">
                <w:drawing>
                  <wp:anchor distT="0" distB="0" distL="114300" distR="114300" simplePos="0" relativeHeight="251658242" behindDoc="0" locked="0" layoutInCell="1" allowOverlap="1" wp14:anchorId="4478C3B4" wp14:editId="67F8ADD3">
                    <wp:simplePos x="0" y="0"/>
                    <wp:positionH relativeFrom="page">
                      <wp:align>center</wp:align>
                    </wp:positionH>
                    <wp:positionV relativeFrom="margin">
                      <wp:align>top</wp:align>
                    </wp:positionV>
                    <wp:extent cx="5946140" cy="1402715"/>
                    <wp:effectExtent l="0" t="0" r="0" b="6985"/>
                    <wp:wrapNone/>
                    <wp:docPr id="62" name="Zone de texte 62"/>
                    <wp:cNvGraphicFramePr/>
                    <a:graphic xmlns:a="http://schemas.openxmlformats.org/drawingml/2006/main">
                      <a:graphicData uri="http://schemas.microsoft.com/office/word/2010/wordprocessingShape">
                        <wps:wsp>
                          <wps:cNvSpPr txBox="1"/>
                          <wps:spPr>
                            <a:xfrm>
                              <a:off x="0" y="0"/>
                              <a:ext cx="5946140" cy="1402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CF9E3BE" w14:textId="1401EA54" w:rsidR="00225989" w:rsidRPr="00227069" w:rsidRDefault="00761455">
                                    <w:pPr>
                                      <w:rPr>
                                        <w:rFonts w:asciiTheme="majorHAnsi" w:eastAsiaTheme="majorEastAsia" w:hAnsiTheme="majorHAnsi" w:cstheme="majorBidi"/>
                                        <w:caps/>
                                        <w:color w:val="548DD4" w:themeColor="text2" w:themeTint="99"/>
                                        <w:sz w:val="56"/>
                                        <w:szCs w:val="56"/>
                                      </w:rPr>
                                    </w:pPr>
                                    <w:r>
                                      <w:rPr>
                                        <w:rFonts w:asciiTheme="majorHAnsi" w:eastAsiaTheme="majorEastAsia" w:hAnsiTheme="majorHAnsi" w:cstheme="majorBidi"/>
                                        <w:caps/>
                                        <w:color w:val="548DD4" w:themeColor="text2" w:themeTint="99"/>
                                        <w:sz w:val="56"/>
                                        <w:szCs w:val="56"/>
                                      </w:rPr>
                                      <w:t>Projet ConCEr</w:t>
                                    </w:r>
                                    <w:r w:rsidR="00F62D96">
                                      <w:rPr>
                                        <w:rFonts w:asciiTheme="majorHAnsi" w:eastAsiaTheme="majorEastAsia" w:hAnsiTheme="majorHAnsi" w:cstheme="majorBidi"/>
                                        <w:caps/>
                                        <w:color w:val="548DD4" w:themeColor="text2" w:themeTint="99"/>
                                        <w:sz w:val="56"/>
                                        <w:szCs w:val="56"/>
                                      </w:rPr>
                                      <w:t>’</w:t>
                                    </w:r>
                                    <w:r>
                                      <w:rPr>
                                        <w:rFonts w:asciiTheme="majorHAnsi" w:eastAsiaTheme="majorEastAsia" w:hAnsiTheme="majorHAnsi" w:cstheme="majorBidi"/>
                                        <w:caps/>
                                        <w:color w:val="548DD4" w:themeColor="text2" w:themeTint="99"/>
                                        <w:sz w:val="56"/>
                                        <w:szCs w:val="56"/>
                                      </w:rPr>
                                      <w:t>ino</w:t>
                                    </w:r>
                                  </w:p>
                                </w:sdtContent>
                              </w:sdt>
                              <w:p w14:paraId="035C1285" w14:textId="77777777" w:rsidR="002C26FF" w:rsidRPr="00051B50" w:rsidRDefault="002C26FF"/>
                              <w:p w14:paraId="69A2A359" w14:textId="7FBE3F5A" w:rsidR="00225989" w:rsidRPr="00051B50" w:rsidRDefault="003A3C5C">
                                <w:pPr>
                                  <w:spacing w:before="120"/>
                                  <w:rPr>
                                    <w:color w:val="4F81BD" w:themeColor="accent1"/>
                                    <w:sz w:val="36"/>
                                    <w:szCs w:val="36"/>
                                  </w:rPr>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E459C" w:rsidRPr="00051B50">
                                      <w:rPr>
                                        <w:color w:val="4F81BD" w:themeColor="accent1"/>
                                        <w:sz w:val="36"/>
                                        <w:szCs w:val="36"/>
                                      </w:rPr>
                                      <w:t>Groupe 4 – Marengo – Friedli - Marzullo</w:t>
                                    </w:r>
                                  </w:sdtContent>
                                </w:sdt>
                                <w:r w:rsidR="00225989" w:rsidRPr="00051B50">
                                  <w:t xml:space="preserve"> </w:t>
                                </w:r>
                              </w:p>
                              <w:p w14:paraId="1F61776F" w14:textId="77777777" w:rsidR="00225989" w:rsidRPr="00051B50" w:rsidRDefault="002259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478C3B4" id="_x0000_t202" coordsize="21600,21600" o:spt="202" path="m,l,21600r21600,l21600,xe">
                    <v:stroke joinstyle="miter"/>
                    <v:path gradientshapeok="t" o:connecttype="rect"/>
                  </v:shapetype>
                  <v:shape id="Zone de texte 62" o:spid="_x0000_s1026" type="#_x0000_t202" style="position:absolute;margin-left:0;margin-top:0;width:468.2pt;height:110.45pt;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" filled="f" stroked="f" strokeweight=".5pt">
                    <v:textbox style="mso-fit-shape-to-text:t">
                      <w:txbxContent>
                        <w:sdt>
                          <w:sdtPr>
                            <w:rPr>
                              <w:rFonts w:asciiTheme="majorHAnsi" w:eastAsiaTheme="majorEastAsia" w:hAnsiTheme="majorHAnsi" w:cstheme="majorBidi"/>
                              <w:caps/>
                              <w:color w:val="548DD4" w:themeColor="text2" w:themeTint="99"/>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CF9E3BE" w14:textId="1401EA54" w:rsidR="00225989" w:rsidRPr="00227069" w:rsidRDefault="00761455">
                              <w:pPr>
                                <w:rPr>
                                  <w:rFonts w:asciiTheme="majorHAnsi" w:eastAsiaTheme="majorEastAsia" w:hAnsiTheme="majorHAnsi" w:cstheme="majorBidi"/>
                                  <w:caps/>
                                  <w:color w:val="548DD4" w:themeColor="text2" w:themeTint="99"/>
                                  <w:sz w:val="56"/>
                                  <w:szCs w:val="56"/>
                                </w:rPr>
                              </w:pPr>
                              <w:r>
                                <w:rPr>
                                  <w:rFonts w:asciiTheme="majorHAnsi" w:eastAsiaTheme="majorEastAsia" w:hAnsiTheme="majorHAnsi" w:cstheme="majorBidi"/>
                                  <w:caps/>
                                  <w:color w:val="548DD4" w:themeColor="text2" w:themeTint="99"/>
                                  <w:sz w:val="56"/>
                                  <w:szCs w:val="56"/>
                                </w:rPr>
                                <w:t>Projet ConCEr</w:t>
                              </w:r>
                              <w:r w:rsidR="00F62D96">
                                <w:rPr>
                                  <w:rFonts w:asciiTheme="majorHAnsi" w:eastAsiaTheme="majorEastAsia" w:hAnsiTheme="majorHAnsi" w:cstheme="majorBidi"/>
                                  <w:caps/>
                                  <w:color w:val="548DD4" w:themeColor="text2" w:themeTint="99"/>
                                  <w:sz w:val="56"/>
                                  <w:szCs w:val="56"/>
                                </w:rPr>
                                <w:t>’</w:t>
                              </w:r>
                              <w:r>
                                <w:rPr>
                                  <w:rFonts w:asciiTheme="majorHAnsi" w:eastAsiaTheme="majorEastAsia" w:hAnsiTheme="majorHAnsi" w:cstheme="majorBidi"/>
                                  <w:caps/>
                                  <w:color w:val="548DD4" w:themeColor="text2" w:themeTint="99"/>
                                  <w:sz w:val="56"/>
                                  <w:szCs w:val="56"/>
                                </w:rPr>
                                <w:t>ino</w:t>
                              </w:r>
                            </w:p>
                          </w:sdtContent>
                        </w:sdt>
                        <w:p w14:paraId="035C1285" w14:textId="77777777" w:rsidR="002C26FF" w:rsidRPr="00051B50" w:rsidRDefault="002C26FF"/>
                        <w:p w14:paraId="69A2A359" w14:textId="7FBE3F5A" w:rsidR="00225989" w:rsidRPr="00051B50" w:rsidRDefault="003A3C5C">
                          <w:pPr>
                            <w:spacing w:before="120"/>
                            <w:rPr>
                              <w:color w:val="4F81BD" w:themeColor="accent1"/>
                              <w:sz w:val="36"/>
                              <w:szCs w:val="36"/>
                            </w:rPr>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E459C" w:rsidRPr="00051B50">
                                <w:rPr>
                                  <w:color w:val="4F81BD" w:themeColor="accent1"/>
                                  <w:sz w:val="36"/>
                                  <w:szCs w:val="36"/>
                                </w:rPr>
                                <w:t>Groupe 4 – Marengo – Friedli - Marzullo</w:t>
                              </w:r>
                            </w:sdtContent>
                          </w:sdt>
                          <w:r w:rsidR="00225989" w:rsidRPr="00051B50">
                            <w:t xml:space="preserve"> </w:t>
                          </w:r>
                        </w:p>
                        <w:p w14:paraId="1F61776F" w14:textId="77777777" w:rsidR="00225989" w:rsidRPr="00051B50" w:rsidRDefault="00225989"/>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58241" behindDoc="1" locked="0" layoutInCell="1" allowOverlap="1" wp14:anchorId="4A3164E6" wp14:editId="63F89EF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C90A111" id="Groupe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53F6B07C" wp14:editId="39DD6794">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7836FB" w14:textId="040496F4" w:rsidR="00225989" w:rsidRDefault="004C003E">
                                    <w:pPr>
                                      <w:pStyle w:val="Sansinterligne"/>
                                      <w:jc w:val="right"/>
                                      <w:rPr>
                                        <w:color w:val="4F81BD" w:themeColor="accent1"/>
                                        <w:sz w:val="36"/>
                                        <w:szCs w:val="36"/>
                                      </w:rPr>
                                    </w:pPr>
                                    <w:r>
                                      <w:rPr>
                                        <w:color w:val="4F81BD" w:themeColor="accent1"/>
                                        <w:sz w:val="36"/>
                                        <w:szCs w:val="36"/>
                                      </w:rPr>
                                      <w:t>BDR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3F6B07C" id="Zone de texte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7836FB" w14:textId="040496F4" w:rsidR="00225989" w:rsidRDefault="004C003E">
                              <w:pPr>
                                <w:pStyle w:val="Sansinterligne"/>
                                <w:jc w:val="right"/>
                                <w:rPr>
                                  <w:color w:val="4F81BD" w:themeColor="accent1"/>
                                  <w:sz w:val="36"/>
                                  <w:szCs w:val="36"/>
                                </w:rPr>
                              </w:pPr>
                              <w:r>
                                <w:rPr>
                                  <w:color w:val="4F81BD" w:themeColor="accent1"/>
                                  <w:sz w:val="36"/>
                                  <w:szCs w:val="36"/>
                                </w:rPr>
                                <w:t>BDR</w:t>
                              </w:r>
                            </w:p>
                          </w:sdtContent>
                        </w:sdt>
                      </w:txbxContent>
                    </v:textbox>
                    <w10:wrap anchorx="page" anchory="margin"/>
                  </v:shape>
                </w:pict>
              </mc:Fallback>
            </mc:AlternateContent>
          </w:r>
        </w:p>
        <w:p w14:paraId="25D18099" w14:textId="65F69F6B" w:rsidR="00225989" w:rsidRDefault="00225989">
          <w:pPr>
            <w:rPr>
              <w:rFonts w:asciiTheme="majorHAnsi" w:hAnsiTheme="majorHAnsi"/>
              <w:sz w:val="48"/>
            </w:rPr>
          </w:pPr>
          <w:r>
            <w:br w:type="page"/>
          </w:r>
        </w:p>
      </w:sdtContent>
    </w:sdt>
    <w:sdt>
      <w:sdtPr>
        <w:rPr>
          <w:rFonts w:asciiTheme="minorHAnsi" w:eastAsiaTheme="minorHAnsi" w:hAnsiTheme="minorHAnsi" w:cstheme="minorBidi"/>
          <w:b w:val="0"/>
          <w:bCs w:val="0"/>
          <w:color w:val="auto"/>
          <w:sz w:val="22"/>
          <w:szCs w:val="22"/>
          <w:lang w:val="fr-FR" w:eastAsia="en-US"/>
        </w:rPr>
        <w:id w:val="-507292517"/>
        <w:docPartObj>
          <w:docPartGallery w:val="Table of Contents"/>
          <w:docPartUnique/>
        </w:docPartObj>
      </w:sdtPr>
      <w:sdtEndPr/>
      <w:sdtContent>
        <w:p w14:paraId="23EA0F64" w14:textId="63F565A8" w:rsidR="00A22F1D" w:rsidRDefault="00A22F1D">
          <w:pPr>
            <w:pStyle w:val="En-ttedetabledesmatires"/>
          </w:pPr>
          <w:r>
            <w:rPr>
              <w:lang w:val="fr-FR"/>
            </w:rPr>
            <w:t>Table des matières</w:t>
          </w:r>
        </w:p>
        <w:p w14:paraId="4A7415DC" w14:textId="3550915F" w:rsidR="008F0E75" w:rsidRDefault="00A22F1D">
          <w:pPr>
            <w:pStyle w:val="TM1"/>
            <w:rPr>
              <w:rFonts w:eastAsiaTheme="minorEastAsia"/>
              <w:noProof/>
              <w:lang w:eastAsia="fr-CH"/>
            </w:rPr>
          </w:pPr>
          <w:r>
            <w:fldChar w:fldCharType="begin"/>
          </w:r>
          <w:r>
            <w:instrText xml:space="preserve"> TOC \o "1-3" \h \z \u </w:instrText>
          </w:r>
          <w:r>
            <w:fldChar w:fldCharType="separate"/>
          </w:r>
          <w:hyperlink w:anchor="_Toc94282877" w:history="1">
            <w:r w:rsidR="008F0E75" w:rsidRPr="007B63CD">
              <w:rPr>
                <w:rStyle w:val="Lienhypertexte"/>
                <w:noProof/>
              </w:rPr>
              <w:t>1</w:t>
            </w:r>
            <w:r w:rsidR="008F0E75">
              <w:rPr>
                <w:rFonts w:eastAsiaTheme="minorEastAsia"/>
                <w:noProof/>
                <w:lang w:eastAsia="fr-CH"/>
              </w:rPr>
              <w:tab/>
            </w:r>
            <w:r w:rsidR="008F0E75" w:rsidRPr="007B63CD">
              <w:rPr>
                <w:rStyle w:val="Lienhypertexte"/>
                <w:noProof/>
              </w:rPr>
              <w:t>Introduction</w:t>
            </w:r>
            <w:r w:rsidR="008F0E75">
              <w:rPr>
                <w:noProof/>
                <w:webHidden/>
              </w:rPr>
              <w:tab/>
            </w:r>
            <w:r w:rsidR="008F0E75">
              <w:rPr>
                <w:noProof/>
                <w:webHidden/>
              </w:rPr>
              <w:fldChar w:fldCharType="begin"/>
            </w:r>
            <w:r w:rsidR="008F0E75">
              <w:rPr>
                <w:noProof/>
                <w:webHidden/>
              </w:rPr>
              <w:instrText xml:space="preserve"> PAGEREF _Toc94282877 \h </w:instrText>
            </w:r>
            <w:r w:rsidR="008F0E75">
              <w:rPr>
                <w:noProof/>
                <w:webHidden/>
              </w:rPr>
            </w:r>
            <w:r w:rsidR="008F0E75">
              <w:rPr>
                <w:noProof/>
                <w:webHidden/>
              </w:rPr>
              <w:fldChar w:fldCharType="separate"/>
            </w:r>
            <w:r w:rsidR="008F0E75">
              <w:rPr>
                <w:noProof/>
                <w:webHidden/>
              </w:rPr>
              <w:t>2</w:t>
            </w:r>
            <w:r w:rsidR="008F0E75">
              <w:rPr>
                <w:noProof/>
                <w:webHidden/>
              </w:rPr>
              <w:fldChar w:fldCharType="end"/>
            </w:r>
          </w:hyperlink>
        </w:p>
        <w:p w14:paraId="627788DD" w14:textId="26CC9371" w:rsidR="008F0E75" w:rsidRDefault="008F0E75">
          <w:pPr>
            <w:pStyle w:val="TM1"/>
            <w:rPr>
              <w:rFonts w:eastAsiaTheme="minorEastAsia"/>
              <w:noProof/>
              <w:lang w:eastAsia="fr-CH"/>
            </w:rPr>
          </w:pPr>
          <w:hyperlink w:anchor="_Toc94282878" w:history="1">
            <w:r w:rsidRPr="007B63CD">
              <w:rPr>
                <w:rStyle w:val="Lienhypertexte"/>
                <w:noProof/>
              </w:rPr>
              <w:t>2</w:t>
            </w:r>
            <w:r>
              <w:rPr>
                <w:rFonts w:eastAsiaTheme="minorEastAsia"/>
                <w:noProof/>
                <w:lang w:eastAsia="fr-CH"/>
              </w:rPr>
              <w:tab/>
            </w:r>
            <w:r w:rsidRPr="007B63CD">
              <w:rPr>
                <w:rStyle w:val="Lienhypertexte"/>
                <w:noProof/>
              </w:rPr>
              <w:t>Descriptif du projet</w:t>
            </w:r>
            <w:r>
              <w:rPr>
                <w:noProof/>
                <w:webHidden/>
              </w:rPr>
              <w:tab/>
            </w:r>
            <w:r>
              <w:rPr>
                <w:noProof/>
                <w:webHidden/>
              </w:rPr>
              <w:fldChar w:fldCharType="begin"/>
            </w:r>
            <w:r>
              <w:rPr>
                <w:noProof/>
                <w:webHidden/>
              </w:rPr>
              <w:instrText xml:space="preserve"> PAGEREF _Toc94282878 \h </w:instrText>
            </w:r>
            <w:r>
              <w:rPr>
                <w:noProof/>
                <w:webHidden/>
              </w:rPr>
            </w:r>
            <w:r>
              <w:rPr>
                <w:noProof/>
                <w:webHidden/>
              </w:rPr>
              <w:fldChar w:fldCharType="separate"/>
            </w:r>
            <w:r>
              <w:rPr>
                <w:noProof/>
                <w:webHidden/>
              </w:rPr>
              <w:t>2</w:t>
            </w:r>
            <w:r>
              <w:rPr>
                <w:noProof/>
                <w:webHidden/>
              </w:rPr>
              <w:fldChar w:fldCharType="end"/>
            </w:r>
          </w:hyperlink>
        </w:p>
        <w:p w14:paraId="1ECA6E5D" w14:textId="6E03DDCD" w:rsidR="008F0E75" w:rsidRDefault="008F0E75">
          <w:pPr>
            <w:pStyle w:val="TM1"/>
            <w:rPr>
              <w:rFonts w:eastAsiaTheme="minorEastAsia"/>
              <w:noProof/>
              <w:lang w:eastAsia="fr-CH"/>
            </w:rPr>
          </w:pPr>
          <w:hyperlink w:anchor="_Toc94282879" w:history="1">
            <w:r w:rsidRPr="007B63CD">
              <w:rPr>
                <w:rStyle w:val="Lienhypertexte"/>
                <w:noProof/>
              </w:rPr>
              <w:t>3</w:t>
            </w:r>
            <w:r>
              <w:rPr>
                <w:rFonts w:eastAsiaTheme="minorEastAsia"/>
                <w:noProof/>
                <w:lang w:eastAsia="fr-CH"/>
              </w:rPr>
              <w:tab/>
            </w:r>
            <w:r w:rsidRPr="007B63CD">
              <w:rPr>
                <w:rStyle w:val="Lienhypertexte"/>
                <w:noProof/>
              </w:rPr>
              <w:t>Modèle EA</w:t>
            </w:r>
            <w:r>
              <w:rPr>
                <w:noProof/>
                <w:webHidden/>
              </w:rPr>
              <w:tab/>
            </w:r>
            <w:r>
              <w:rPr>
                <w:noProof/>
                <w:webHidden/>
              </w:rPr>
              <w:fldChar w:fldCharType="begin"/>
            </w:r>
            <w:r>
              <w:rPr>
                <w:noProof/>
                <w:webHidden/>
              </w:rPr>
              <w:instrText xml:space="preserve"> PAGEREF _Toc94282879 \h </w:instrText>
            </w:r>
            <w:r>
              <w:rPr>
                <w:noProof/>
                <w:webHidden/>
              </w:rPr>
            </w:r>
            <w:r>
              <w:rPr>
                <w:noProof/>
                <w:webHidden/>
              </w:rPr>
              <w:fldChar w:fldCharType="separate"/>
            </w:r>
            <w:r>
              <w:rPr>
                <w:noProof/>
                <w:webHidden/>
              </w:rPr>
              <w:t>3</w:t>
            </w:r>
            <w:r>
              <w:rPr>
                <w:noProof/>
                <w:webHidden/>
              </w:rPr>
              <w:fldChar w:fldCharType="end"/>
            </w:r>
          </w:hyperlink>
        </w:p>
        <w:p w14:paraId="56F8A4B9" w14:textId="6647D368" w:rsidR="008F0E75" w:rsidRDefault="008F0E75">
          <w:pPr>
            <w:pStyle w:val="TM1"/>
            <w:rPr>
              <w:rFonts w:eastAsiaTheme="minorEastAsia"/>
              <w:noProof/>
              <w:lang w:eastAsia="fr-CH"/>
            </w:rPr>
          </w:pPr>
          <w:hyperlink w:anchor="_Toc94282880" w:history="1">
            <w:r w:rsidRPr="007B63CD">
              <w:rPr>
                <w:rStyle w:val="Lienhypertexte"/>
                <w:noProof/>
              </w:rPr>
              <w:t>4</w:t>
            </w:r>
            <w:r>
              <w:rPr>
                <w:rFonts w:eastAsiaTheme="minorEastAsia"/>
                <w:noProof/>
                <w:lang w:eastAsia="fr-CH"/>
              </w:rPr>
              <w:tab/>
            </w:r>
            <w:r w:rsidRPr="007B63CD">
              <w:rPr>
                <w:rStyle w:val="Lienhypertexte"/>
                <w:noProof/>
              </w:rPr>
              <w:t>Modèle relationnel</w:t>
            </w:r>
            <w:r>
              <w:rPr>
                <w:noProof/>
                <w:webHidden/>
              </w:rPr>
              <w:tab/>
            </w:r>
            <w:r>
              <w:rPr>
                <w:noProof/>
                <w:webHidden/>
              </w:rPr>
              <w:fldChar w:fldCharType="begin"/>
            </w:r>
            <w:r>
              <w:rPr>
                <w:noProof/>
                <w:webHidden/>
              </w:rPr>
              <w:instrText xml:space="preserve"> PAGEREF _Toc94282880 \h </w:instrText>
            </w:r>
            <w:r>
              <w:rPr>
                <w:noProof/>
                <w:webHidden/>
              </w:rPr>
            </w:r>
            <w:r>
              <w:rPr>
                <w:noProof/>
                <w:webHidden/>
              </w:rPr>
              <w:fldChar w:fldCharType="separate"/>
            </w:r>
            <w:r>
              <w:rPr>
                <w:noProof/>
                <w:webHidden/>
              </w:rPr>
              <w:t>4</w:t>
            </w:r>
            <w:r>
              <w:rPr>
                <w:noProof/>
                <w:webHidden/>
              </w:rPr>
              <w:fldChar w:fldCharType="end"/>
            </w:r>
          </w:hyperlink>
        </w:p>
        <w:p w14:paraId="1BD43D3A" w14:textId="7026F6C1" w:rsidR="008F0E75" w:rsidRDefault="008F0E75">
          <w:pPr>
            <w:pStyle w:val="TM2"/>
            <w:tabs>
              <w:tab w:val="left" w:pos="880"/>
              <w:tab w:val="right" w:leader="dot" w:pos="9062"/>
            </w:tabs>
            <w:rPr>
              <w:rFonts w:eastAsiaTheme="minorEastAsia"/>
              <w:noProof/>
              <w:lang w:eastAsia="fr-CH"/>
            </w:rPr>
          </w:pPr>
          <w:hyperlink w:anchor="_Toc94282881" w:history="1">
            <w:r w:rsidRPr="007B63CD">
              <w:rPr>
                <w:rStyle w:val="Lienhypertexte"/>
                <w:noProof/>
              </w:rPr>
              <w:t>4.1</w:t>
            </w:r>
            <w:r>
              <w:rPr>
                <w:rFonts w:eastAsiaTheme="minorEastAsia"/>
                <w:noProof/>
                <w:lang w:eastAsia="fr-CH"/>
              </w:rPr>
              <w:tab/>
            </w:r>
            <w:r w:rsidRPr="007B63CD">
              <w:rPr>
                <w:rStyle w:val="Lienhypertexte"/>
                <w:noProof/>
              </w:rPr>
              <w:t>Représentation graphique</w:t>
            </w:r>
            <w:r>
              <w:rPr>
                <w:noProof/>
                <w:webHidden/>
              </w:rPr>
              <w:tab/>
            </w:r>
            <w:r>
              <w:rPr>
                <w:noProof/>
                <w:webHidden/>
              </w:rPr>
              <w:fldChar w:fldCharType="begin"/>
            </w:r>
            <w:r>
              <w:rPr>
                <w:noProof/>
                <w:webHidden/>
              </w:rPr>
              <w:instrText xml:space="preserve"> PAGEREF _Toc94282881 \h </w:instrText>
            </w:r>
            <w:r>
              <w:rPr>
                <w:noProof/>
                <w:webHidden/>
              </w:rPr>
            </w:r>
            <w:r>
              <w:rPr>
                <w:noProof/>
                <w:webHidden/>
              </w:rPr>
              <w:fldChar w:fldCharType="separate"/>
            </w:r>
            <w:r>
              <w:rPr>
                <w:noProof/>
                <w:webHidden/>
              </w:rPr>
              <w:t>4</w:t>
            </w:r>
            <w:r>
              <w:rPr>
                <w:noProof/>
                <w:webHidden/>
              </w:rPr>
              <w:fldChar w:fldCharType="end"/>
            </w:r>
          </w:hyperlink>
        </w:p>
        <w:p w14:paraId="383DA2C0" w14:textId="494C5F6B" w:rsidR="008F0E75" w:rsidRDefault="008F0E75">
          <w:pPr>
            <w:pStyle w:val="TM2"/>
            <w:tabs>
              <w:tab w:val="left" w:pos="880"/>
              <w:tab w:val="right" w:leader="dot" w:pos="9062"/>
            </w:tabs>
            <w:rPr>
              <w:rFonts w:eastAsiaTheme="minorEastAsia"/>
              <w:noProof/>
              <w:lang w:eastAsia="fr-CH"/>
            </w:rPr>
          </w:pPr>
          <w:hyperlink w:anchor="_Toc94282882" w:history="1">
            <w:r w:rsidRPr="007B63CD">
              <w:rPr>
                <w:rStyle w:val="Lienhypertexte"/>
                <w:noProof/>
              </w:rPr>
              <w:t>4.2</w:t>
            </w:r>
            <w:r>
              <w:rPr>
                <w:rFonts w:eastAsiaTheme="minorEastAsia"/>
                <w:noProof/>
                <w:lang w:eastAsia="fr-CH"/>
              </w:rPr>
              <w:tab/>
            </w:r>
            <w:r w:rsidRPr="007B63CD">
              <w:rPr>
                <w:rStyle w:val="Lienhypertexte"/>
                <w:noProof/>
              </w:rPr>
              <w:t>Description des tables / attributs</w:t>
            </w:r>
            <w:r>
              <w:rPr>
                <w:noProof/>
                <w:webHidden/>
              </w:rPr>
              <w:tab/>
            </w:r>
            <w:r>
              <w:rPr>
                <w:noProof/>
                <w:webHidden/>
              </w:rPr>
              <w:fldChar w:fldCharType="begin"/>
            </w:r>
            <w:r>
              <w:rPr>
                <w:noProof/>
                <w:webHidden/>
              </w:rPr>
              <w:instrText xml:space="preserve"> PAGEREF _Toc94282882 \h </w:instrText>
            </w:r>
            <w:r>
              <w:rPr>
                <w:noProof/>
                <w:webHidden/>
              </w:rPr>
            </w:r>
            <w:r>
              <w:rPr>
                <w:noProof/>
                <w:webHidden/>
              </w:rPr>
              <w:fldChar w:fldCharType="separate"/>
            </w:r>
            <w:r>
              <w:rPr>
                <w:noProof/>
                <w:webHidden/>
              </w:rPr>
              <w:t>5</w:t>
            </w:r>
            <w:r>
              <w:rPr>
                <w:noProof/>
                <w:webHidden/>
              </w:rPr>
              <w:fldChar w:fldCharType="end"/>
            </w:r>
          </w:hyperlink>
        </w:p>
        <w:p w14:paraId="2F9980EF" w14:textId="2BE965AA" w:rsidR="008F0E75" w:rsidRDefault="008F0E75">
          <w:pPr>
            <w:pStyle w:val="TM2"/>
            <w:tabs>
              <w:tab w:val="left" w:pos="880"/>
              <w:tab w:val="right" w:leader="dot" w:pos="9062"/>
            </w:tabs>
            <w:rPr>
              <w:rFonts w:eastAsiaTheme="minorEastAsia"/>
              <w:noProof/>
              <w:lang w:eastAsia="fr-CH"/>
            </w:rPr>
          </w:pPr>
          <w:hyperlink w:anchor="_Toc94282883" w:history="1">
            <w:r w:rsidRPr="007B63CD">
              <w:rPr>
                <w:rStyle w:val="Lienhypertexte"/>
                <w:noProof/>
              </w:rPr>
              <w:t>4.3</w:t>
            </w:r>
            <w:r>
              <w:rPr>
                <w:rFonts w:eastAsiaTheme="minorEastAsia"/>
                <w:noProof/>
                <w:lang w:eastAsia="fr-CH"/>
              </w:rPr>
              <w:tab/>
            </w:r>
            <w:r w:rsidRPr="007B63CD">
              <w:rPr>
                <w:rStyle w:val="Lienhypertexte"/>
                <w:noProof/>
              </w:rPr>
              <w:t>Cohérence des données</w:t>
            </w:r>
            <w:r>
              <w:rPr>
                <w:noProof/>
                <w:webHidden/>
              </w:rPr>
              <w:tab/>
            </w:r>
            <w:r>
              <w:rPr>
                <w:noProof/>
                <w:webHidden/>
              </w:rPr>
              <w:fldChar w:fldCharType="begin"/>
            </w:r>
            <w:r>
              <w:rPr>
                <w:noProof/>
                <w:webHidden/>
              </w:rPr>
              <w:instrText xml:space="preserve"> PAGEREF _Toc94282883 \h </w:instrText>
            </w:r>
            <w:r>
              <w:rPr>
                <w:noProof/>
                <w:webHidden/>
              </w:rPr>
            </w:r>
            <w:r>
              <w:rPr>
                <w:noProof/>
                <w:webHidden/>
              </w:rPr>
              <w:fldChar w:fldCharType="separate"/>
            </w:r>
            <w:r>
              <w:rPr>
                <w:noProof/>
                <w:webHidden/>
              </w:rPr>
              <w:t>5</w:t>
            </w:r>
            <w:r>
              <w:rPr>
                <w:noProof/>
                <w:webHidden/>
              </w:rPr>
              <w:fldChar w:fldCharType="end"/>
            </w:r>
          </w:hyperlink>
        </w:p>
        <w:p w14:paraId="2EF41ADB" w14:textId="21D30821" w:rsidR="008F0E75" w:rsidRDefault="008F0E75">
          <w:pPr>
            <w:pStyle w:val="TM1"/>
            <w:rPr>
              <w:rFonts w:eastAsiaTheme="minorEastAsia"/>
              <w:noProof/>
              <w:lang w:eastAsia="fr-CH"/>
            </w:rPr>
          </w:pPr>
          <w:hyperlink w:anchor="_Toc94282884" w:history="1">
            <w:r w:rsidRPr="007B63CD">
              <w:rPr>
                <w:rStyle w:val="Lienhypertexte"/>
                <w:noProof/>
              </w:rPr>
              <w:t>5</w:t>
            </w:r>
            <w:r>
              <w:rPr>
                <w:rFonts w:eastAsiaTheme="minorEastAsia"/>
                <w:noProof/>
                <w:lang w:eastAsia="fr-CH"/>
              </w:rPr>
              <w:tab/>
            </w:r>
            <w:r w:rsidRPr="007B63CD">
              <w:rPr>
                <w:rStyle w:val="Lienhypertexte"/>
                <w:noProof/>
              </w:rPr>
              <w:t>Description de l’application</w:t>
            </w:r>
            <w:r>
              <w:rPr>
                <w:noProof/>
                <w:webHidden/>
              </w:rPr>
              <w:tab/>
            </w:r>
            <w:r>
              <w:rPr>
                <w:noProof/>
                <w:webHidden/>
              </w:rPr>
              <w:fldChar w:fldCharType="begin"/>
            </w:r>
            <w:r>
              <w:rPr>
                <w:noProof/>
                <w:webHidden/>
              </w:rPr>
              <w:instrText xml:space="preserve"> PAGEREF _Toc94282884 \h </w:instrText>
            </w:r>
            <w:r>
              <w:rPr>
                <w:noProof/>
                <w:webHidden/>
              </w:rPr>
            </w:r>
            <w:r>
              <w:rPr>
                <w:noProof/>
                <w:webHidden/>
              </w:rPr>
              <w:fldChar w:fldCharType="separate"/>
            </w:r>
            <w:r>
              <w:rPr>
                <w:noProof/>
                <w:webHidden/>
              </w:rPr>
              <w:t>6</w:t>
            </w:r>
            <w:r>
              <w:rPr>
                <w:noProof/>
                <w:webHidden/>
              </w:rPr>
              <w:fldChar w:fldCharType="end"/>
            </w:r>
          </w:hyperlink>
        </w:p>
        <w:p w14:paraId="65B708B7" w14:textId="6E495917" w:rsidR="008F0E75" w:rsidRDefault="008F0E75">
          <w:pPr>
            <w:pStyle w:val="TM1"/>
            <w:rPr>
              <w:rFonts w:eastAsiaTheme="minorEastAsia"/>
              <w:noProof/>
              <w:lang w:eastAsia="fr-CH"/>
            </w:rPr>
          </w:pPr>
          <w:hyperlink w:anchor="_Toc94282885" w:history="1">
            <w:r w:rsidRPr="007B63CD">
              <w:rPr>
                <w:rStyle w:val="Lienhypertexte"/>
                <w:noProof/>
              </w:rPr>
              <w:t>6</w:t>
            </w:r>
            <w:r>
              <w:rPr>
                <w:rFonts w:eastAsiaTheme="minorEastAsia"/>
                <w:noProof/>
                <w:lang w:eastAsia="fr-CH"/>
              </w:rPr>
              <w:tab/>
            </w:r>
            <w:r w:rsidRPr="007B63CD">
              <w:rPr>
                <w:rStyle w:val="Lienhypertexte"/>
                <w:noProof/>
              </w:rPr>
              <w:t>Bugs connus</w:t>
            </w:r>
            <w:r>
              <w:rPr>
                <w:noProof/>
                <w:webHidden/>
              </w:rPr>
              <w:tab/>
            </w:r>
            <w:r>
              <w:rPr>
                <w:noProof/>
                <w:webHidden/>
              </w:rPr>
              <w:fldChar w:fldCharType="begin"/>
            </w:r>
            <w:r>
              <w:rPr>
                <w:noProof/>
                <w:webHidden/>
              </w:rPr>
              <w:instrText xml:space="preserve"> PAGEREF _Toc94282885 \h </w:instrText>
            </w:r>
            <w:r>
              <w:rPr>
                <w:noProof/>
                <w:webHidden/>
              </w:rPr>
            </w:r>
            <w:r>
              <w:rPr>
                <w:noProof/>
                <w:webHidden/>
              </w:rPr>
              <w:fldChar w:fldCharType="separate"/>
            </w:r>
            <w:r>
              <w:rPr>
                <w:noProof/>
                <w:webHidden/>
              </w:rPr>
              <w:t>6</w:t>
            </w:r>
            <w:r>
              <w:rPr>
                <w:noProof/>
                <w:webHidden/>
              </w:rPr>
              <w:fldChar w:fldCharType="end"/>
            </w:r>
          </w:hyperlink>
        </w:p>
        <w:p w14:paraId="39D6476C" w14:textId="1F00C9DF" w:rsidR="008F0E75" w:rsidRDefault="008F0E75">
          <w:pPr>
            <w:pStyle w:val="TM1"/>
            <w:rPr>
              <w:rFonts w:eastAsiaTheme="minorEastAsia"/>
              <w:noProof/>
              <w:lang w:eastAsia="fr-CH"/>
            </w:rPr>
          </w:pPr>
          <w:hyperlink w:anchor="_Toc94282886" w:history="1">
            <w:r w:rsidRPr="007B63CD">
              <w:rPr>
                <w:rStyle w:val="Lienhypertexte"/>
                <w:noProof/>
              </w:rPr>
              <w:t>7</w:t>
            </w:r>
            <w:r>
              <w:rPr>
                <w:rFonts w:eastAsiaTheme="minorEastAsia"/>
                <w:noProof/>
                <w:lang w:eastAsia="fr-CH"/>
              </w:rPr>
              <w:tab/>
            </w:r>
            <w:r w:rsidRPr="007B63CD">
              <w:rPr>
                <w:rStyle w:val="Lienhypertexte"/>
                <w:noProof/>
              </w:rPr>
              <w:t>Conclusion</w:t>
            </w:r>
            <w:r>
              <w:rPr>
                <w:noProof/>
                <w:webHidden/>
              </w:rPr>
              <w:tab/>
            </w:r>
            <w:r>
              <w:rPr>
                <w:noProof/>
                <w:webHidden/>
              </w:rPr>
              <w:fldChar w:fldCharType="begin"/>
            </w:r>
            <w:r>
              <w:rPr>
                <w:noProof/>
                <w:webHidden/>
              </w:rPr>
              <w:instrText xml:space="preserve"> PAGEREF _Toc94282886 \h </w:instrText>
            </w:r>
            <w:r>
              <w:rPr>
                <w:noProof/>
                <w:webHidden/>
              </w:rPr>
            </w:r>
            <w:r>
              <w:rPr>
                <w:noProof/>
                <w:webHidden/>
              </w:rPr>
              <w:fldChar w:fldCharType="separate"/>
            </w:r>
            <w:r>
              <w:rPr>
                <w:noProof/>
                <w:webHidden/>
              </w:rPr>
              <w:t>7</w:t>
            </w:r>
            <w:r>
              <w:rPr>
                <w:noProof/>
                <w:webHidden/>
              </w:rPr>
              <w:fldChar w:fldCharType="end"/>
            </w:r>
          </w:hyperlink>
        </w:p>
        <w:p w14:paraId="6C7EC622" w14:textId="72662E6E" w:rsidR="008F0E75" w:rsidRDefault="008F0E75">
          <w:pPr>
            <w:pStyle w:val="TM1"/>
            <w:rPr>
              <w:rFonts w:eastAsiaTheme="minorEastAsia"/>
              <w:noProof/>
              <w:lang w:eastAsia="fr-CH"/>
            </w:rPr>
          </w:pPr>
          <w:hyperlink w:anchor="_Toc94282887" w:history="1">
            <w:r w:rsidRPr="007B63CD">
              <w:rPr>
                <w:rStyle w:val="Lienhypertexte"/>
                <w:noProof/>
              </w:rPr>
              <w:t>8</w:t>
            </w:r>
            <w:r>
              <w:rPr>
                <w:rFonts w:eastAsiaTheme="minorEastAsia"/>
                <w:noProof/>
                <w:lang w:eastAsia="fr-CH"/>
              </w:rPr>
              <w:tab/>
            </w:r>
            <w:r w:rsidRPr="007B63CD">
              <w:rPr>
                <w:rStyle w:val="Lienhypertexte"/>
                <w:noProof/>
              </w:rPr>
              <w:t>Annexes</w:t>
            </w:r>
            <w:r>
              <w:rPr>
                <w:noProof/>
                <w:webHidden/>
              </w:rPr>
              <w:tab/>
            </w:r>
            <w:r>
              <w:rPr>
                <w:noProof/>
                <w:webHidden/>
              </w:rPr>
              <w:fldChar w:fldCharType="begin"/>
            </w:r>
            <w:r>
              <w:rPr>
                <w:noProof/>
                <w:webHidden/>
              </w:rPr>
              <w:instrText xml:space="preserve"> PAGEREF _Toc94282887 \h </w:instrText>
            </w:r>
            <w:r>
              <w:rPr>
                <w:noProof/>
                <w:webHidden/>
              </w:rPr>
            </w:r>
            <w:r>
              <w:rPr>
                <w:noProof/>
                <w:webHidden/>
              </w:rPr>
              <w:fldChar w:fldCharType="separate"/>
            </w:r>
            <w:r>
              <w:rPr>
                <w:noProof/>
                <w:webHidden/>
              </w:rPr>
              <w:t>7</w:t>
            </w:r>
            <w:r>
              <w:rPr>
                <w:noProof/>
                <w:webHidden/>
              </w:rPr>
              <w:fldChar w:fldCharType="end"/>
            </w:r>
          </w:hyperlink>
        </w:p>
        <w:p w14:paraId="655D32C3" w14:textId="568406A1" w:rsidR="00A22F1D" w:rsidRDefault="00A22F1D">
          <w:r>
            <w:rPr>
              <w:b/>
              <w:bCs/>
              <w:lang w:val="fr-FR"/>
            </w:rPr>
            <w:fldChar w:fldCharType="end"/>
          </w:r>
        </w:p>
      </w:sdtContent>
    </w:sdt>
    <w:p w14:paraId="599B0966" w14:textId="6F94E760" w:rsidR="00E52B5A" w:rsidRDefault="00E52B5A"/>
    <w:p w14:paraId="1BF6F112" w14:textId="56B58937" w:rsidR="00E52B5A" w:rsidRDefault="00E52B5A">
      <w:r>
        <w:br w:type="page"/>
      </w:r>
    </w:p>
    <w:p w14:paraId="00ABAE80" w14:textId="7D39078C" w:rsidR="00911842" w:rsidRDefault="00EA7982" w:rsidP="00046E8C">
      <w:pPr>
        <w:pStyle w:val="Level1"/>
      </w:pPr>
      <w:bookmarkStart w:id="0" w:name="_Toc90540428"/>
      <w:bookmarkStart w:id="1" w:name="_Toc94282877"/>
      <w:r w:rsidRPr="002E1F7F">
        <w:lastRenderedPageBreak/>
        <w:t>Introduction</w:t>
      </w:r>
      <w:bookmarkEnd w:id="0"/>
      <w:bookmarkEnd w:id="1"/>
    </w:p>
    <w:p w14:paraId="0FE3864A" w14:textId="1583927A" w:rsidR="00046E8C" w:rsidRPr="007B0673" w:rsidRDefault="00232098" w:rsidP="007071E7">
      <w:pPr>
        <w:pStyle w:val="Corps1"/>
      </w:pPr>
      <w:r w:rsidRPr="007B0673">
        <w:t>Le but du projet Concer'ino est de réaliser une application complète de base de données relationnelle. Cette application permet de lister différents concerts dans toute la Suisse avec la possibilité d’indiquer sa présence. Ce projet a été réalisé dans le cadre du cours BDR, par Jonathan Friedli, Stéphane Marengo et Loris Marzullo.</w:t>
      </w:r>
    </w:p>
    <w:p w14:paraId="1200CD1B" w14:textId="09FE3D06" w:rsidR="00B65D7C" w:rsidRDefault="00046E8C" w:rsidP="00D3302A">
      <w:pPr>
        <w:pStyle w:val="Level1"/>
      </w:pPr>
      <w:bookmarkStart w:id="2" w:name="_Toc94282878"/>
      <w:r>
        <w:t>Descripti</w:t>
      </w:r>
      <w:r w:rsidR="0057408B">
        <w:t>f</w:t>
      </w:r>
      <w:r>
        <w:t xml:space="preserve"> du projet</w:t>
      </w:r>
      <w:bookmarkEnd w:id="2"/>
    </w:p>
    <w:p w14:paraId="67468F8B" w14:textId="2DE61305" w:rsidR="00C45000" w:rsidRDefault="00A7165D" w:rsidP="007071E7">
      <w:pPr>
        <w:pStyle w:val="Corps1"/>
      </w:pPr>
      <w:r>
        <w:t>L</w:t>
      </w:r>
      <w:r w:rsidR="00C45000">
        <w:t xml:space="preserve">es données </w:t>
      </w:r>
      <w:r>
        <w:t xml:space="preserve">que nous traitons </w:t>
      </w:r>
      <w:r w:rsidR="00C45000">
        <w:t xml:space="preserve">sont principalement les concerts, mais aussi les lieux où </w:t>
      </w:r>
      <w:r>
        <w:t>ceux-ci</w:t>
      </w:r>
      <w:r w:rsidR="00C45000">
        <w:t xml:space="preserve"> se déroulent </w:t>
      </w:r>
      <w:r>
        <w:t>et</w:t>
      </w:r>
      <w:r w:rsidR="00C45000">
        <w:t xml:space="preserve"> les différents artistes qui s’y produisent. L’application est divisée en différentes pages afin de </w:t>
      </w:r>
      <w:r w:rsidR="00BB7C61">
        <w:t>visualiser</w:t>
      </w:r>
      <w:r w:rsidR="00C45000">
        <w:t xml:space="preserve"> ces informations séparément</w:t>
      </w:r>
      <w:r w:rsidR="00BB7C61">
        <w:t>.</w:t>
      </w:r>
    </w:p>
    <w:p w14:paraId="291B68F5" w14:textId="13B7AE3B" w:rsidR="00D3302A" w:rsidRDefault="00C148D9" w:rsidP="007071E7">
      <w:pPr>
        <w:pStyle w:val="Corps1"/>
      </w:pPr>
      <w:r>
        <w:t>Pour</w:t>
      </w:r>
      <w:r w:rsidR="00BB7C61">
        <w:t xml:space="preserve"> modifier la base de données, un utilisateur peut se créer un compte et se connecter</w:t>
      </w:r>
      <w:r w:rsidR="00747792">
        <w:t xml:space="preserve"> avec son adresse </w:t>
      </w:r>
      <w:r w:rsidR="008F0E75">
        <w:t>électronique</w:t>
      </w:r>
      <w:r w:rsidR="00BB7C61">
        <w:t xml:space="preserve">. </w:t>
      </w:r>
      <w:r w:rsidR="007F3BEA">
        <w:t xml:space="preserve">Lorsqu’il consultera les concerts à nouveau, il pourra alors décider de s’y inscrire. Il aura également accès </w:t>
      </w:r>
      <w:r w:rsidR="00BB7C61">
        <w:t>à différents formulaires permettant d’ajouter des concerts, des lieux, des artistes et des groupes</w:t>
      </w:r>
      <w:r w:rsidR="007F3BEA">
        <w:t>. Il aura enfin</w:t>
      </w:r>
      <w:r w:rsidR="00411ED2">
        <w:t xml:space="preserve"> la possibilité de les évaluer en leur affectant une note.</w:t>
      </w:r>
    </w:p>
    <w:p w14:paraId="7977B551" w14:textId="4E688BFE" w:rsidR="00D3302A" w:rsidRDefault="004B5E6F" w:rsidP="004B5E6F">
      <w:pPr>
        <w:pStyle w:val="Corps1"/>
      </w:pPr>
      <w:r>
        <w:t xml:space="preserve">De plus, des utilisateurs peuvent être promus modérateurs et </w:t>
      </w:r>
      <w:r w:rsidR="003C5761">
        <w:t>obtenir des privilèges</w:t>
      </w:r>
      <w:r w:rsidR="009D7DB2">
        <w:t xml:space="preserve"> </w:t>
      </w:r>
      <w:r>
        <w:t xml:space="preserve">comme assigner le rôle modérateur à d’autres utilisateurs et supprimer des concerts. Cette dernière option est </w:t>
      </w:r>
      <w:r w:rsidR="00762907">
        <w:t xml:space="preserve">aussi </w:t>
      </w:r>
      <w:r>
        <w:t>disponible pour un utilisateur standard</w:t>
      </w:r>
      <w:r w:rsidR="006A45E1">
        <w:t xml:space="preserve"> </w:t>
      </w:r>
      <w:r>
        <w:t xml:space="preserve">à condition qu’il </w:t>
      </w:r>
      <w:r w:rsidR="00194C46">
        <w:t>soit le créateur du concert en question</w:t>
      </w:r>
      <w:r>
        <w:t>.</w:t>
      </w:r>
      <w:r w:rsidR="00D3302A">
        <w:br w:type="page"/>
      </w:r>
    </w:p>
    <w:p w14:paraId="75F4CA3D" w14:textId="77777777" w:rsidR="00D3302A" w:rsidRPr="00D3302A" w:rsidRDefault="00D3302A" w:rsidP="00D3302A">
      <w:pPr>
        <w:pStyle w:val="Corps1"/>
      </w:pPr>
    </w:p>
    <w:p w14:paraId="5F85EAB8" w14:textId="4A28959F" w:rsidR="00046E8C" w:rsidRDefault="00046E8C" w:rsidP="00046E8C">
      <w:pPr>
        <w:pStyle w:val="Level1"/>
      </w:pPr>
      <w:bookmarkStart w:id="3" w:name="_Toc94282879"/>
      <w:r>
        <w:t>Modèle EA</w:t>
      </w:r>
      <w:bookmarkEnd w:id="3"/>
    </w:p>
    <w:p w14:paraId="12BBB20B" w14:textId="4576AA02" w:rsidR="00046E8C" w:rsidRDefault="00B65D7C" w:rsidP="00046E8C">
      <w:pPr>
        <w:pStyle w:val="Corps1"/>
      </w:pPr>
      <w:r>
        <w:rPr>
          <w:noProof/>
        </w:rPr>
        <w:drawing>
          <wp:inline distT="0" distB="0" distL="0" distR="0" wp14:anchorId="204028C9" wp14:editId="020FF3C9">
            <wp:extent cx="5760720" cy="46932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693285"/>
                    </a:xfrm>
                    <a:prstGeom prst="rect">
                      <a:avLst/>
                    </a:prstGeom>
                    <a:noFill/>
                    <a:ln>
                      <a:noFill/>
                    </a:ln>
                  </pic:spPr>
                </pic:pic>
              </a:graphicData>
            </a:graphic>
          </wp:inline>
        </w:drawing>
      </w:r>
    </w:p>
    <w:p w14:paraId="2303217E" w14:textId="77777777" w:rsidR="00B65D7C" w:rsidRDefault="00B65D7C">
      <w:pPr>
        <w:rPr>
          <w:rFonts w:asciiTheme="majorHAnsi" w:hAnsiTheme="majorHAnsi"/>
          <w:sz w:val="36"/>
        </w:rPr>
      </w:pPr>
      <w:r>
        <w:br w:type="page"/>
      </w:r>
    </w:p>
    <w:p w14:paraId="2A0E5FB2" w14:textId="2CADCFA1" w:rsidR="00046E8C" w:rsidRDefault="00046E8C" w:rsidP="00046E8C">
      <w:pPr>
        <w:pStyle w:val="Level1"/>
      </w:pPr>
      <w:bookmarkStart w:id="4" w:name="_Toc94282880"/>
      <w:r>
        <w:lastRenderedPageBreak/>
        <w:t>Modèle relationnel</w:t>
      </w:r>
      <w:bookmarkEnd w:id="4"/>
    </w:p>
    <w:p w14:paraId="471AFC2A" w14:textId="58FB6FB9" w:rsidR="00046E8C" w:rsidRDefault="00B86629" w:rsidP="00B86629">
      <w:pPr>
        <w:pStyle w:val="Level2"/>
      </w:pPr>
      <w:bookmarkStart w:id="5" w:name="_Toc94282881"/>
      <w:r>
        <w:t>Représentation graphique</w:t>
      </w:r>
      <w:bookmarkEnd w:id="5"/>
    </w:p>
    <w:p w14:paraId="40F9E9DE" w14:textId="14CE7263" w:rsidR="00B86629" w:rsidRDefault="007938BE" w:rsidP="007938BE">
      <w:pPr>
        <w:pStyle w:val="Corps1"/>
      </w:pPr>
      <w:r>
        <w:rPr>
          <w:noProof/>
        </w:rPr>
        <w:drawing>
          <wp:inline distT="0" distB="0" distL="0" distR="0" wp14:anchorId="4F06FDA1" wp14:editId="0B1AB082">
            <wp:extent cx="6011732" cy="5899078"/>
            <wp:effectExtent l="0" t="0" r="8255"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8982" cy="5906192"/>
                    </a:xfrm>
                    <a:prstGeom prst="rect">
                      <a:avLst/>
                    </a:prstGeom>
                  </pic:spPr>
                </pic:pic>
              </a:graphicData>
            </a:graphic>
          </wp:inline>
        </w:drawing>
      </w:r>
    </w:p>
    <w:p w14:paraId="25F036AE" w14:textId="17DAC7E7" w:rsidR="00D83DAD" w:rsidRDefault="00D83DAD">
      <w:pPr>
        <w:rPr>
          <w:rFonts w:asciiTheme="majorHAnsi" w:hAnsiTheme="majorHAnsi"/>
          <w:sz w:val="32"/>
        </w:rPr>
      </w:pPr>
      <w:r>
        <w:br w:type="page"/>
      </w:r>
    </w:p>
    <w:p w14:paraId="0649F31F" w14:textId="5A540DF6" w:rsidR="004F4E6D" w:rsidRDefault="00B86629" w:rsidP="00D83DAD">
      <w:pPr>
        <w:pStyle w:val="Level2"/>
      </w:pPr>
      <w:bookmarkStart w:id="6" w:name="_Toc94282882"/>
      <w:r>
        <w:lastRenderedPageBreak/>
        <w:t>Description des tables / attributs</w:t>
      </w:r>
      <w:bookmarkEnd w:id="6"/>
    </w:p>
    <w:p w14:paraId="64A89251" w14:textId="62F41E2F" w:rsidR="007071E7" w:rsidRPr="007071E7" w:rsidRDefault="007071E7" w:rsidP="007071E7">
      <w:pPr>
        <w:pStyle w:val="Corps1"/>
      </w:pPr>
      <w:r w:rsidRPr="007071E7">
        <w:t xml:space="preserve">Un concert </w:t>
      </w:r>
      <w:r w:rsidR="00A879A9">
        <w:t>est défini par</w:t>
      </w:r>
      <w:r w:rsidRPr="007071E7">
        <w:t xml:space="preserve"> un nom, une heure de début, une durée, un lieu et un utilisateur qui en est le créateur. La table </w:t>
      </w:r>
      <w:r w:rsidR="00EA67D6" w:rsidRPr="00EA67D6">
        <w:rPr>
          <w:i/>
          <w:iCs/>
        </w:rPr>
        <w:t>U</w:t>
      </w:r>
      <w:r w:rsidRPr="00EA67D6">
        <w:rPr>
          <w:i/>
          <w:iCs/>
        </w:rPr>
        <w:t>tilisateur_</w:t>
      </w:r>
      <w:r w:rsidR="00EA67D6" w:rsidRPr="00EA67D6">
        <w:rPr>
          <w:i/>
          <w:iCs/>
        </w:rPr>
        <w:t>C</w:t>
      </w:r>
      <w:r w:rsidRPr="00EA67D6">
        <w:rPr>
          <w:i/>
          <w:iCs/>
        </w:rPr>
        <w:t>oncert</w:t>
      </w:r>
      <w:r w:rsidRPr="007071E7">
        <w:t xml:space="preserve"> </w:t>
      </w:r>
      <w:r w:rsidR="00C75E23">
        <w:t>fait le lien entre les utilisateurs et les concerts auxquels ils se sont inscrits.</w:t>
      </w:r>
    </w:p>
    <w:p w14:paraId="26C923BF" w14:textId="10C471AD" w:rsidR="007071E7" w:rsidRDefault="007071E7" w:rsidP="007071E7">
      <w:pPr>
        <w:pStyle w:val="Corps1"/>
      </w:pPr>
      <w:r w:rsidRPr="007071E7">
        <w:t xml:space="preserve">Un </w:t>
      </w:r>
      <w:r>
        <w:t>lieu représente l’endroit où se déroule un concert</w:t>
      </w:r>
      <w:r w:rsidR="002F5CDB">
        <w:t xml:space="preserve"> et est défini par </w:t>
      </w:r>
      <w:r w:rsidR="0067558A">
        <w:t>une</w:t>
      </w:r>
      <w:r w:rsidR="002F5CDB">
        <w:t xml:space="preserve"> capacité, une adresse (nom et numéro de rue, NPA et localité) ainsi que d’un type</w:t>
      </w:r>
      <w:r w:rsidR="00C75E23">
        <w:t xml:space="preserve"> de lieu</w:t>
      </w:r>
      <w:r w:rsidR="002F5CDB">
        <w:t xml:space="preserve">. </w:t>
      </w:r>
      <w:r w:rsidR="00C75E23">
        <w:t>Celui-ci</w:t>
      </w:r>
      <w:r w:rsidR="002F5CDB">
        <w:t xml:space="preserve"> est un </w:t>
      </w:r>
      <w:r w:rsidR="002F5CDB" w:rsidRPr="00EA67D6">
        <w:rPr>
          <w:i/>
          <w:iCs/>
        </w:rPr>
        <w:t>enum</w:t>
      </w:r>
      <w:r w:rsidR="00733C21" w:rsidRPr="00EA67D6">
        <w:rPr>
          <w:i/>
          <w:iCs/>
        </w:rPr>
        <w:t xml:space="preserve"> </w:t>
      </w:r>
      <w:r w:rsidR="00EA67D6">
        <w:rPr>
          <w:i/>
          <w:iCs/>
        </w:rPr>
        <w:t>T</w:t>
      </w:r>
      <w:r w:rsidR="00733C21" w:rsidRPr="00EA67D6">
        <w:rPr>
          <w:i/>
          <w:iCs/>
        </w:rPr>
        <w:t>ype</w:t>
      </w:r>
      <w:r w:rsidR="00EA67D6">
        <w:rPr>
          <w:i/>
          <w:iCs/>
        </w:rPr>
        <w:t>L</w:t>
      </w:r>
      <w:r w:rsidR="00733C21" w:rsidRPr="00EA67D6">
        <w:rPr>
          <w:i/>
          <w:iCs/>
        </w:rPr>
        <w:t>ieu</w:t>
      </w:r>
      <w:r w:rsidR="002F5CDB">
        <w:t xml:space="preserve"> pouvant </w:t>
      </w:r>
      <w:r w:rsidR="004008C2">
        <w:t>valoir</w:t>
      </w:r>
      <w:r w:rsidR="002F5CDB">
        <w:t xml:space="preserve"> « </w:t>
      </w:r>
      <w:r w:rsidR="00514348">
        <w:t>I</w:t>
      </w:r>
      <w:r w:rsidR="002F5CDB">
        <w:t>ntérieur » ou « </w:t>
      </w:r>
      <w:r w:rsidR="00514348">
        <w:t>E</w:t>
      </w:r>
      <w:r w:rsidR="002F5CDB">
        <w:t>xtérieur ».</w:t>
      </w:r>
    </w:p>
    <w:p w14:paraId="06651AE5" w14:textId="77777777" w:rsidR="00E12B91" w:rsidRDefault="002F5CDB" w:rsidP="007071E7">
      <w:pPr>
        <w:pStyle w:val="Corps1"/>
      </w:pPr>
      <w:r>
        <w:t xml:space="preserve">Un artiste </w:t>
      </w:r>
      <w:r w:rsidR="00C75E23">
        <w:t>correspond à</w:t>
      </w:r>
      <w:r>
        <w:t xml:space="preserve"> une performance qui a lieu durant un concert</w:t>
      </w:r>
      <w:r w:rsidR="008F4443">
        <w:t xml:space="preserve">, </w:t>
      </w:r>
      <w:r w:rsidR="003030F8">
        <w:t>cela</w:t>
      </w:r>
      <w:r w:rsidR="008F4443">
        <w:t xml:space="preserve"> </w:t>
      </w:r>
      <w:r>
        <w:t>peut être un artiste s</w:t>
      </w:r>
      <w:r w:rsidR="00A61A88">
        <w:t>olo</w:t>
      </w:r>
      <w:r>
        <w:t xml:space="preserve"> ou un groupe. Dans les deux cas, un artiste est défini par un nom de scène. Les artistes solos possèdent également un nom et un prénom</w:t>
      </w:r>
      <w:r w:rsidR="00E12B91">
        <w:t>.</w:t>
      </w:r>
    </w:p>
    <w:p w14:paraId="381E8876" w14:textId="05D2E342" w:rsidR="002F5CDB" w:rsidRDefault="008D4CA4" w:rsidP="007071E7">
      <w:pPr>
        <w:pStyle w:val="Corps1"/>
      </w:pPr>
      <w:r>
        <w:t>Un</w:t>
      </w:r>
      <w:r w:rsidR="002F5CDB">
        <w:t xml:space="preserve"> groupe</w:t>
      </w:r>
      <w:r>
        <w:t xml:space="preserve"> es</w:t>
      </w:r>
      <w:r w:rsidR="002F5CDB">
        <w:t xml:space="preserve">t composé de différents </w:t>
      </w:r>
      <w:r w:rsidR="00FA46BC">
        <w:t>artistes solos, ap</w:t>
      </w:r>
      <w:r w:rsidR="00057BD1">
        <w:t>pelés</w:t>
      </w:r>
      <w:r w:rsidR="00FA46BC">
        <w:t xml:space="preserve"> </w:t>
      </w:r>
      <w:r w:rsidR="002F5CDB">
        <w:t>membres</w:t>
      </w:r>
      <w:r w:rsidR="00057BD1">
        <w:t>. Cette</w:t>
      </w:r>
      <w:r w:rsidR="002F5CDB">
        <w:t xml:space="preserve"> </w:t>
      </w:r>
      <w:r w:rsidR="00057BD1">
        <w:t xml:space="preserve">table contient la </w:t>
      </w:r>
      <w:r w:rsidR="002F5CDB">
        <w:t>date à laquelle il</w:t>
      </w:r>
      <w:r w:rsidR="00057BD1">
        <w:t>s</w:t>
      </w:r>
      <w:r w:rsidR="002F5CDB">
        <w:t xml:space="preserve"> ont rejoint ledit groupe et, éventuellement, la date à laquelle ils l’ont quitté.</w:t>
      </w:r>
    </w:p>
    <w:p w14:paraId="044B57DC" w14:textId="4D84FD4A" w:rsidR="002F5CDB" w:rsidRDefault="002F5CDB" w:rsidP="007071E7">
      <w:pPr>
        <w:pStyle w:val="Corps1"/>
      </w:pPr>
      <w:r>
        <w:t xml:space="preserve">Chaque artiste </w:t>
      </w:r>
      <w:r w:rsidR="00995B64">
        <w:t xml:space="preserve">joue </w:t>
      </w:r>
      <w:r w:rsidR="00C67A44">
        <w:t xml:space="preserve">au moins </w:t>
      </w:r>
      <w:r w:rsidR="00995B64">
        <w:t xml:space="preserve">un style de musique, la table </w:t>
      </w:r>
      <w:r w:rsidR="00EA67D6">
        <w:rPr>
          <w:i/>
          <w:iCs/>
        </w:rPr>
        <w:t>S</w:t>
      </w:r>
      <w:r w:rsidR="00995B64" w:rsidRPr="00EA67D6">
        <w:rPr>
          <w:i/>
          <w:iCs/>
        </w:rPr>
        <w:t>tyle_</w:t>
      </w:r>
      <w:r w:rsidR="00EA67D6">
        <w:rPr>
          <w:i/>
          <w:iCs/>
        </w:rPr>
        <w:t>A</w:t>
      </w:r>
      <w:r w:rsidR="00995B64" w:rsidRPr="00EA67D6">
        <w:rPr>
          <w:i/>
          <w:iCs/>
        </w:rPr>
        <w:t>rtiste</w:t>
      </w:r>
      <w:r w:rsidR="00995B64">
        <w:t xml:space="preserve"> fait le lien entre ceux-ci.</w:t>
      </w:r>
    </w:p>
    <w:p w14:paraId="6F4BCD76" w14:textId="21403BA9" w:rsidR="00B95892" w:rsidRDefault="00995B64" w:rsidP="007071E7">
      <w:pPr>
        <w:pStyle w:val="Corps1"/>
      </w:pPr>
      <w:r>
        <w:t xml:space="preserve">La table </w:t>
      </w:r>
      <w:r w:rsidR="00EA67D6">
        <w:rPr>
          <w:i/>
          <w:iCs/>
        </w:rPr>
        <w:t>C</w:t>
      </w:r>
      <w:r w:rsidRPr="00EA67D6">
        <w:rPr>
          <w:i/>
          <w:iCs/>
        </w:rPr>
        <w:t>oncert_</w:t>
      </w:r>
      <w:r w:rsidR="00EA67D6">
        <w:rPr>
          <w:i/>
          <w:iCs/>
        </w:rPr>
        <w:t>A</w:t>
      </w:r>
      <w:r w:rsidRPr="00EA67D6">
        <w:rPr>
          <w:i/>
          <w:iCs/>
        </w:rPr>
        <w:t>rtiste</w:t>
      </w:r>
      <w:r>
        <w:t xml:space="preserve"> indique les concerts </w:t>
      </w:r>
      <w:r w:rsidR="00877532">
        <w:t xml:space="preserve">où performent </w:t>
      </w:r>
      <w:r>
        <w:t>les</w:t>
      </w:r>
      <w:r w:rsidR="005F3713">
        <w:t xml:space="preserve"> </w:t>
      </w:r>
      <w:r>
        <w:t xml:space="preserve">artistes. </w:t>
      </w:r>
      <w:r w:rsidR="00B95892">
        <w:t xml:space="preserve">Un numéro de passage distinct est attribué à chacun d’eux afin d’établir </w:t>
      </w:r>
      <w:r w:rsidR="00DF6DAB">
        <w:t xml:space="preserve">leur </w:t>
      </w:r>
      <w:r w:rsidR="00B95892">
        <w:t>ordre de passage.</w:t>
      </w:r>
    </w:p>
    <w:p w14:paraId="7B1F3209" w14:textId="19B2DEC8" w:rsidR="002F5CDB" w:rsidRDefault="0039381C" w:rsidP="007071E7">
      <w:pPr>
        <w:pStyle w:val="Corps1"/>
      </w:pPr>
      <w:r>
        <w:t>U</w:t>
      </w:r>
      <w:r w:rsidR="004A4F40">
        <w:t>n utilisateur est défini par un login</w:t>
      </w:r>
      <w:r w:rsidR="005F5E1E">
        <w:t xml:space="preserve"> (sous forme d’adresse </w:t>
      </w:r>
      <w:r w:rsidR="00EA67D6">
        <w:t>électronique</w:t>
      </w:r>
      <w:r w:rsidR="005F5E1E">
        <w:t>)</w:t>
      </w:r>
      <w:r w:rsidR="004A4F40">
        <w:t>, un nom, un prénom</w:t>
      </w:r>
      <w:r w:rsidR="005F5E1E">
        <w:t xml:space="preserve"> et u</w:t>
      </w:r>
      <w:r w:rsidR="004A4F40">
        <w:t>n mot de passé</w:t>
      </w:r>
      <w:r w:rsidR="005F5E1E">
        <w:t xml:space="preserve"> </w:t>
      </w:r>
      <w:r w:rsidR="001D5F65">
        <w:t>(</w:t>
      </w:r>
      <w:r w:rsidR="004A4F40">
        <w:t>hashé</w:t>
      </w:r>
      <w:r w:rsidR="009F728E">
        <w:t xml:space="preserve"> sur 60 chars</w:t>
      </w:r>
      <w:r w:rsidR="0029479F">
        <w:t xml:space="preserve"> avec l’algorithme </w:t>
      </w:r>
      <w:r w:rsidR="0029479F" w:rsidRPr="0029479F">
        <w:rPr>
          <w:i/>
          <w:iCs/>
        </w:rPr>
        <w:t>Bcrypt</w:t>
      </w:r>
      <w:r w:rsidR="001D5F65">
        <w:t>)</w:t>
      </w:r>
      <w:r w:rsidR="005F5E1E">
        <w:t>.</w:t>
      </w:r>
      <w:r w:rsidR="004A4F40">
        <w:t xml:space="preserve"> </w:t>
      </w:r>
      <w:r w:rsidR="005F5E1E">
        <w:t>Il</w:t>
      </w:r>
      <w:r w:rsidR="004A4F40">
        <w:t xml:space="preserve"> peut </w:t>
      </w:r>
      <w:r w:rsidR="005F5E1E">
        <w:t xml:space="preserve">également </w:t>
      </w:r>
      <w:r w:rsidR="004A4F40">
        <w:t>être promu modérateur</w:t>
      </w:r>
      <w:r w:rsidR="001C5815">
        <w:t xml:space="preserve"> afin d’obtenir des droits supplémentaires.</w:t>
      </w:r>
    </w:p>
    <w:p w14:paraId="26902A83" w14:textId="55F987C0" w:rsidR="004A4F40" w:rsidRPr="007071E7" w:rsidRDefault="004A4F40" w:rsidP="007071E7">
      <w:pPr>
        <w:pStyle w:val="Corps1"/>
      </w:pPr>
      <w:r>
        <w:t>Un utilisateur peut attribuer des notes</w:t>
      </w:r>
      <w:r w:rsidR="00D14252">
        <w:t xml:space="preserve"> </w:t>
      </w:r>
      <w:r>
        <w:t>aux concerts, artistes et lieux</w:t>
      </w:r>
      <w:r w:rsidR="00026ECF">
        <w:t>.</w:t>
      </w:r>
      <w:r w:rsidR="00122D9C">
        <w:t xml:space="preserve"> </w:t>
      </w:r>
      <w:r w:rsidR="000C784D">
        <w:t>La note, qui est</w:t>
      </w:r>
      <w:r w:rsidR="00122D9C">
        <w:t xml:space="preserve"> un entier</w:t>
      </w:r>
      <w:r w:rsidR="00D14252">
        <w:t xml:space="preserve"> de 0 à 5, ainsi que la date </w:t>
      </w:r>
      <w:r w:rsidR="000C784D">
        <w:t>à laquelle</w:t>
      </w:r>
      <w:r w:rsidR="00D14252">
        <w:t xml:space="preserve"> celle-ci a été affectée </w:t>
      </w:r>
      <w:r w:rsidR="00D54422">
        <w:t>sont</w:t>
      </w:r>
      <w:r w:rsidR="00D14252">
        <w:t xml:space="preserve"> stocké</w:t>
      </w:r>
      <w:r w:rsidR="00D54422">
        <w:t>es</w:t>
      </w:r>
      <w:r w:rsidR="00D14252">
        <w:t xml:space="preserve"> dans </w:t>
      </w:r>
      <w:r w:rsidR="00122D9C">
        <w:t xml:space="preserve">une des </w:t>
      </w:r>
      <w:r w:rsidR="00D14252">
        <w:t>table</w:t>
      </w:r>
      <w:r w:rsidR="00122D9C">
        <w:t>s</w:t>
      </w:r>
      <w:r w:rsidR="00D14252">
        <w:t xml:space="preserve"> </w:t>
      </w:r>
      <w:r w:rsidR="00EA67D6">
        <w:rPr>
          <w:i/>
          <w:iCs/>
        </w:rPr>
        <w:t>N</w:t>
      </w:r>
      <w:r w:rsidR="00026ECF" w:rsidRPr="00EA67D6">
        <w:rPr>
          <w:i/>
          <w:iCs/>
        </w:rPr>
        <w:t>ote</w:t>
      </w:r>
      <w:r w:rsidR="00EA67D6">
        <w:rPr>
          <w:i/>
          <w:iCs/>
        </w:rPr>
        <w:t>C</w:t>
      </w:r>
      <w:r w:rsidR="00026ECF" w:rsidRPr="00EA67D6">
        <w:rPr>
          <w:i/>
          <w:iCs/>
        </w:rPr>
        <w:t>oncert</w:t>
      </w:r>
      <w:r w:rsidR="00026ECF">
        <w:t xml:space="preserve">, </w:t>
      </w:r>
      <w:r w:rsidR="00EA67D6">
        <w:rPr>
          <w:i/>
          <w:iCs/>
        </w:rPr>
        <w:t>N</w:t>
      </w:r>
      <w:r w:rsidR="00026ECF" w:rsidRPr="00EA67D6">
        <w:rPr>
          <w:i/>
          <w:iCs/>
        </w:rPr>
        <w:t>ote</w:t>
      </w:r>
      <w:r w:rsidR="00EA67D6">
        <w:rPr>
          <w:i/>
          <w:iCs/>
        </w:rPr>
        <w:t>A</w:t>
      </w:r>
      <w:r w:rsidR="00026ECF" w:rsidRPr="00EA67D6">
        <w:rPr>
          <w:i/>
          <w:iCs/>
        </w:rPr>
        <w:t>rtiste</w:t>
      </w:r>
      <w:r w:rsidR="00026ECF">
        <w:t xml:space="preserve"> et </w:t>
      </w:r>
      <w:r w:rsidR="00EA67D6">
        <w:rPr>
          <w:i/>
          <w:iCs/>
        </w:rPr>
        <w:t>N</w:t>
      </w:r>
      <w:r w:rsidR="00026ECF" w:rsidRPr="00EA67D6">
        <w:rPr>
          <w:i/>
          <w:iCs/>
        </w:rPr>
        <w:t>ote</w:t>
      </w:r>
      <w:r w:rsidR="00EA67D6">
        <w:rPr>
          <w:i/>
          <w:iCs/>
        </w:rPr>
        <w:t>L</w:t>
      </w:r>
      <w:r w:rsidR="00026ECF" w:rsidRPr="00EA67D6">
        <w:rPr>
          <w:i/>
          <w:iCs/>
        </w:rPr>
        <w:t>ieu</w:t>
      </w:r>
      <w:r w:rsidR="00D14252">
        <w:t>, selon ce qui a été noté.</w:t>
      </w:r>
    </w:p>
    <w:p w14:paraId="1742A5CA" w14:textId="77777777" w:rsidR="005E2D4E" w:rsidRDefault="005E2D4E">
      <w:pPr>
        <w:rPr>
          <w:rFonts w:asciiTheme="majorHAnsi" w:hAnsiTheme="majorHAnsi"/>
          <w:sz w:val="32"/>
        </w:rPr>
      </w:pPr>
      <w:bookmarkStart w:id="7" w:name="_Toc94282883"/>
      <w:r>
        <w:br w:type="page"/>
      </w:r>
    </w:p>
    <w:p w14:paraId="595E25A1" w14:textId="0FA3BAD1" w:rsidR="00B16FBD" w:rsidRPr="00B16FBD" w:rsidRDefault="00F9170E" w:rsidP="00657471">
      <w:pPr>
        <w:pStyle w:val="Level2"/>
        <w:rPr>
          <w:sz w:val="36"/>
        </w:rPr>
      </w:pPr>
      <w:r>
        <w:lastRenderedPageBreak/>
        <w:t>Cohérence des données</w:t>
      </w:r>
      <w:bookmarkEnd w:id="7"/>
    </w:p>
    <w:p w14:paraId="253A9485" w14:textId="77777777" w:rsidR="00F94D0F" w:rsidRDefault="005F26DE" w:rsidP="00B16FBD">
      <w:pPr>
        <w:pStyle w:val="Corps1"/>
      </w:pPr>
      <w:r>
        <w:t>Il n’y a aucune validation des données sur l’entier de l’application</w:t>
      </w:r>
      <w:r w:rsidR="008B50B5">
        <w:t>.</w:t>
      </w:r>
      <w:r>
        <w:t xml:space="preserve"> </w:t>
      </w:r>
      <w:r w:rsidR="008B50B5">
        <w:t>L</w:t>
      </w:r>
      <w:r w:rsidR="00657471">
        <w:t xml:space="preserve">es </w:t>
      </w:r>
      <w:r w:rsidR="008B50B5">
        <w:t xml:space="preserve">différentes </w:t>
      </w:r>
      <w:r w:rsidR="00657471">
        <w:t xml:space="preserve">contraintes d’intégrités de notre base de données sont gérées </w:t>
      </w:r>
      <w:r>
        <w:t xml:space="preserve">uniquement </w:t>
      </w:r>
      <w:r w:rsidR="00657471">
        <w:t>à l’aide de trigger</w:t>
      </w:r>
      <w:r w:rsidR="00600744">
        <w:t>s</w:t>
      </w:r>
      <w:r w:rsidR="00657471">
        <w:t xml:space="preserve"> et de </w:t>
      </w:r>
      <w:r w:rsidR="00600744">
        <w:t>procédures stockés</w:t>
      </w:r>
      <w:r w:rsidR="00657471">
        <w:t>.</w:t>
      </w:r>
    </w:p>
    <w:p w14:paraId="0FB11A5A" w14:textId="77777777" w:rsidR="00536C90" w:rsidRDefault="001150A7" w:rsidP="00B16FBD">
      <w:pPr>
        <w:pStyle w:val="Corps1"/>
      </w:pPr>
      <w:r>
        <w:t xml:space="preserve">La cohérence des données </w:t>
      </w:r>
      <w:r w:rsidR="00600744">
        <w:t>est</w:t>
      </w:r>
      <w:r>
        <w:t xml:space="preserve"> garantie, à l’exception de l’ordre de passage des artistes</w:t>
      </w:r>
      <w:r w:rsidR="004A3CEE">
        <w:t>. En effet, nous avons un trigger qui se déclenche après chaque mise à jour dans cette table et vérifie que la valeur modifiée ou insérée corresponde bien à valeur finale de la suite courante.</w:t>
      </w:r>
    </w:p>
    <w:p w14:paraId="4E71FFE9" w14:textId="43544A8D" w:rsidR="00065368" w:rsidRDefault="004A3CEE" w:rsidP="00B16FBD">
      <w:pPr>
        <w:pStyle w:val="Corps1"/>
      </w:pPr>
      <w:r>
        <w:t>Ceci rend la modification de numéro de passage impossible même lorsque deux numéros sont intervertis dans la même transaction</w:t>
      </w:r>
      <w:r w:rsidR="005E2D4E">
        <w:t xml:space="preserve"> car le trigger ne dépend pas </w:t>
      </w:r>
      <w:r w:rsidR="00536C90" w:rsidRPr="00536C90">
        <w:t>de celle</w:t>
      </w:r>
      <w:r w:rsidR="00536C90">
        <w:t>-</w:t>
      </w:r>
      <w:r w:rsidR="00536C90" w:rsidRPr="00536C90">
        <w:t>ci</w:t>
      </w:r>
      <w:r w:rsidR="005E2D4E">
        <w:t>.</w:t>
      </w:r>
      <w:r w:rsidR="00536C90">
        <w:t xml:space="preserve"> Pour faire les choses correctement il aurait fallu que ce trigger soit déclenché à la fin d’une transaction et </w:t>
      </w:r>
      <w:r w:rsidR="00536C90" w:rsidRPr="00536C90">
        <w:t>non pas à chaque modification d'</w:t>
      </w:r>
      <w:r w:rsidR="00536C90" w:rsidRPr="00536C90">
        <w:t>enregistrement</w:t>
      </w:r>
      <w:r w:rsidR="00536C90">
        <w:t>.</w:t>
      </w:r>
    </w:p>
    <w:p w14:paraId="13BCE036" w14:textId="2CEBA58C" w:rsidR="0069085F" w:rsidRDefault="0069085F" w:rsidP="00B16FBD">
      <w:pPr>
        <w:pStyle w:val="Corps1"/>
      </w:pPr>
      <w:r>
        <w:t xml:space="preserve">A cause de ce comportement nous n’avons pas été en mesure de mettre en place un système permettant de mettre à jour </w:t>
      </w:r>
      <w:r w:rsidR="00D059BC">
        <w:t xml:space="preserve">automatiquement les numéros de passage lors d’une suppression d’un enregistrement de la table </w:t>
      </w:r>
      <w:r w:rsidR="00D059BC" w:rsidRPr="00D059BC">
        <w:rPr>
          <w:i/>
          <w:iCs/>
        </w:rPr>
        <w:t>Concert_Artiste</w:t>
      </w:r>
      <w:r w:rsidR="00D059BC" w:rsidRPr="00350971">
        <w:t>.</w:t>
      </w:r>
    </w:p>
    <w:p w14:paraId="0C0CA5C7" w14:textId="726F93B7" w:rsidR="00046E8C" w:rsidRDefault="008537D4" w:rsidP="00046E8C">
      <w:pPr>
        <w:pStyle w:val="Level1"/>
      </w:pPr>
      <w:bookmarkStart w:id="8" w:name="_Toc94282884"/>
      <w:r>
        <w:t>D</w:t>
      </w:r>
      <w:r w:rsidR="00046E8C">
        <w:t>escription de l’application</w:t>
      </w:r>
      <w:bookmarkEnd w:id="8"/>
    </w:p>
    <w:p w14:paraId="5BD3618D" w14:textId="672FF669" w:rsidR="00433A2E" w:rsidRDefault="003E069D" w:rsidP="003E069D">
      <w:pPr>
        <w:pStyle w:val="Corps1"/>
      </w:pPr>
      <w:r>
        <w:t xml:space="preserve">La page d’accueil </w:t>
      </w:r>
      <w:r w:rsidR="00EA6B53">
        <w:t xml:space="preserve">de l’application </w:t>
      </w:r>
      <w:r>
        <w:t>affiche les 5 prochains concerts qui auront lieu</w:t>
      </w:r>
      <w:r w:rsidR="00050B54">
        <w:t xml:space="preserve">. </w:t>
      </w:r>
      <w:r w:rsidR="00710EF3">
        <w:t>Il est ensuite possible de naviguer entre les différentes pages grâce au menu situé sur la partie supérieure</w:t>
      </w:r>
      <w:r w:rsidR="00721B7F">
        <w:t xml:space="preserve"> de</w:t>
      </w:r>
      <w:r w:rsidR="00710EF3">
        <w:t xml:space="preserve"> ladite page.</w:t>
      </w:r>
    </w:p>
    <w:p w14:paraId="3A38FFF3" w14:textId="5B67EDE6" w:rsidR="003D022A" w:rsidRDefault="003D022A" w:rsidP="003E069D">
      <w:pPr>
        <w:pStyle w:val="Corps1"/>
      </w:pPr>
      <w:r>
        <w:t>Chacune de ces pages liste différent</w:t>
      </w:r>
      <w:r w:rsidR="00050B54">
        <w:t>es</w:t>
      </w:r>
      <w:r>
        <w:t xml:space="preserve"> données</w:t>
      </w:r>
      <w:r w:rsidR="00050B54">
        <w:t xml:space="preserve"> et</w:t>
      </w:r>
      <w:r>
        <w:t xml:space="preserve"> il est </w:t>
      </w:r>
      <w:r w:rsidR="00050B54">
        <w:t xml:space="preserve">alors </w:t>
      </w:r>
      <w:r>
        <w:t xml:space="preserve">possible de cliquer sur une </w:t>
      </w:r>
      <w:r w:rsidR="00E50852">
        <w:t>d’entre elles</w:t>
      </w:r>
      <w:r>
        <w:t xml:space="preserve"> afin d’accéder à une page de détails.</w:t>
      </w:r>
      <w:r w:rsidR="00050B54">
        <w:t xml:space="preserve"> De plus, si un utilisateur est connecté, il aura accès à un lien le menant à u</w:t>
      </w:r>
      <w:r w:rsidR="00C50B97">
        <w:t>n</w:t>
      </w:r>
      <w:r w:rsidR="00050B54">
        <w:t xml:space="preserve"> formulaire dans le but d’ajouter des données (</w:t>
      </w:r>
      <w:r w:rsidR="00647A05">
        <w:t>sauf pour les utilisateurs</w:t>
      </w:r>
      <w:r w:rsidR="00050B54">
        <w:t>).</w:t>
      </w:r>
    </w:p>
    <w:p w14:paraId="243B6798" w14:textId="6859FBDD" w:rsidR="00050B54" w:rsidRDefault="00743E1B" w:rsidP="003E069D">
      <w:pPr>
        <w:pStyle w:val="Corps1"/>
      </w:pPr>
      <w:r>
        <w:t>La</w:t>
      </w:r>
      <w:r w:rsidR="004D082B">
        <w:t xml:space="preserve"> page de détail</w:t>
      </w:r>
      <w:r w:rsidR="009747E3">
        <w:t>s</w:t>
      </w:r>
      <w:r w:rsidR="004D082B">
        <w:t xml:space="preserve"> d’un concert permet de connaître les artistes qui s’y produisent et les utilisateurs qui s’y sont inscrits. Pour un utilisateur connecté, il peut s’</w:t>
      </w:r>
      <w:r w:rsidR="00B014AB">
        <w:t xml:space="preserve">y </w:t>
      </w:r>
      <w:r w:rsidR="004D082B">
        <w:t xml:space="preserve">inscrire ou </w:t>
      </w:r>
      <w:r w:rsidR="00B014AB">
        <w:t xml:space="preserve">s’y </w:t>
      </w:r>
      <w:r w:rsidR="004D082B">
        <w:t>désinscrire et supprimer le concert s’il en a les droits.</w:t>
      </w:r>
    </w:p>
    <w:p w14:paraId="1E54E3C1" w14:textId="0D8DB09E" w:rsidR="003D022A" w:rsidRDefault="004D082B" w:rsidP="003E069D">
      <w:pPr>
        <w:pStyle w:val="Corps1"/>
      </w:pPr>
      <w:r>
        <w:t>L</w:t>
      </w:r>
      <w:r w:rsidR="009747E3">
        <w:t>a</w:t>
      </w:r>
      <w:r>
        <w:t xml:space="preserve"> page de détails d</w:t>
      </w:r>
      <w:r w:rsidR="00743E1B">
        <w:t>’un</w:t>
      </w:r>
      <w:r>
        <w:t xml:space="preserve"> artiste </w:t>
      </w:r>
      <w:r w:rsidR="009747E3">
        <w:t>indique</w:t>
      </w:r>
      <w:r>
        <w:t xml:space="preserve"> le</w:t>
      </w:r>
      <w:r w:rsidR="00743E1B">
        <w:t>s</w:t>
      </w:r>
      <w:r>
        <w:t xml:space="preserve"> groupes auquel il fait ou a fait partie et la page </w:t>
      </w:r>
      <w:r w:rsidR="00743E1B">
        <w:t>d</w:t>
      </w:r>
      <w:r w:rsidR="009747E3">
        <w:t>’un</w:t>
      </w:r>
      <w:r w:rsidR="00743E1B">
        <w:t xml:space="preserve"> groupe</w:t>
      </w:r>
      <w:r>
        <w:t xml:space="preserve"> </w:t>
      </w:r>
      <w:r w:rsidR="00743E1B">
        <w:t>liste les artistes le constituant. Au bas de ces pages, une liste d’artistes ayant au moins un style en commun avec l’artiste consulté est proposée.</w:t>
      </w:r>
    </w:p>
    <w:p w14:paraId="1C8CD3E2" w14:textId="242A88FD" w:rsidR="004D082B" w:rsidRDefault="00743E1B" w:rsidP="003E069D">
      <w:pPr>
        <w:pStyle w:val="Corps1"/>
      </w:pPr>
      <w:r>
        <w:t xml:space="preserve">Dans </w:t>
      </w:r>
      <w:r w:rsidR="00A9529F">
        <w:t xml:space="preserve">toutes </w:t>
      </w:r>
      <w:r>
        <w:t xml:space="preserve">ces pages de détails, ainsi que dans celle des lieux, la moyenne des notes </w:t>
      </w:r>
      <w:r w:rsidR="00E8750E">
        <w:t>totales</w:t>
      </w:r>
      <w:r>
        <w:t xml:space="preserve"> est calculée et un champ est disponible afin d’entrer une nouvelle note.</w:t>
      </w:r>
    </w:p>
    <w:p w14:paraId="4C5BBF9D" w14:textId="79E37020" w:rsidR="00115A41" w:rsidRDefault="00743E1B" w:rsidP="00046E8C">
      <w:pPr>
        <w:pStyle w:val="Corps1"/>
      </w:pPr>
      <w:r>
        <w:lastRenderedPageBreak/>
        <w:t>La page de détails des utilisateurs</w:t>
      </w:r>
      <w:r w:rsidR="003E069D">
        <w:t xml:space="preserve"> </w:t>
      </w:r>
      <w:r>
        <w:t>affiche</w:t>
      </w:r>
      <w:r w:rsidR="003E069D">
        <w:t xml:space="preserve"> </w:t>
      </w:r>
      <w:r w:rsidR="00F90497">
        <w:t xml:space="preserve">les notes qu’il a attribué, les concerts qu’il a </w:t>
      </w:r>
      <w:r w:rsidR="003D022A">
        <w:t>créés</w:t>
      </w:r>
      <w:r w:rsidR="00F90497">
        <w:t>, ainsi que les concerts au</w:t>
      </w:r>
      <w:r w:rsidR="003B2563">
        <w:t>x</w:t>
      </w:r>
      <w:r w:rsidR="00F90497">
        <w:t>quel</w:t>
      </w:r>
      <w:r w:rsidR="003B2563">
        <w:t>s</w:t>
      </w:r>
      <w:r w:rsidR="00F90497">
        <w:t xml:space="preserve"> il a participé </w:t>
      </w:r>
      <w:r w:rsidR="00365C8A">
        <w:t>et</w:t>
      </w:r>
      <w:r w:rsidR="00F90497">
        <w:t xml:space="preserve"> </w:t>
      </w:r>
      <w:r w:rsidR="00EF43AB">
        <w:t>au</w:t>
      </w:r>
      <w:r w:rsidR="003B2563">
        <w:t>x</w:t>
      </w:r>
      <w:r w:rsidR="00EF43AB">
        <w:t>quel</w:t>
      </w:r>
      <w:r w:rsidR="003B2563">
        <w:t>s</w:t>
      </w:r>
      <w:r w:rsidR="00EF43AB">
        <w:t xml:space="preserve"> s’est</w:t>
      </w:r>
      <w:r w:rsidR="00F90497">
        <w:t xml:space="preserve"> inscrit.</w:t>
      </w:r>
    </w:p>
    <w:p w14:paraId="7CEAD009" w14:textId="74C03FE8" w:rsidR="00046E8C" w:rsidRDefault="00046E8C" w:rsidP="00046E8C">
      <w:pPr>
        <w:pStyle w:val="Level1"/>
      </w:pPr>
      <w:bookmarkStart w:id="9" w:name="_Toc94282885"/>
      <w:r>
        <w:t>Bugs connus</w:t>
      </w:r>
      <w:bookmarkEnd w:id="9"/>
    </w:p>
    <w:p w14:paraId="738CB3D3" w14:textId="54851998" w:rsidR="00232098" w:rsidRPr="00581D5C" w:rsidRDefault="00232098" w:rsidP="003C3FBD">
      <w:pPr>
        <w:pStyle w:val="Corps1"/>
        <w:numPr>
          <w:ilvl w:val="0"/>
          <w:numId w:val="14"/>
        </w:numPr>
      </w:pPr>
      <w:r w:rsidRPr="00581D5C">
        <w:t>Si</w:t>
      </w:r>
      <w:r w:rsidR="00581D5C" w:rsidRPr="00581D5C">
        <w:t xml:space="preserve"> u</w:t>
      </w:r>
      <w:r w:rsidRPr="00581D5C">
        <w:t xml:space="preserve">n </w:t>
      </w:r>
      <w:r w:rsidR="00581D5C" w:rsidRPr="00581D5C">
        <w:t>utilisateur connecté accède à</w:t>
      </w:r>
      <w:r w:rsidRPr="00581D5C">
        <w:t xml:space="preserve"> une page qui n'exist</w:t>
      </w:r>
      <w:r w:rsidR="00581D5C" w:rsidRPr="00581D5C">
        <w:t>e pas</w:t>
      </w:r>
      <w:r w:rsidRPr="00581D5C">
        <w:t xml:space="preserve">, </w:t>
      </w:r>
      <w:r w:rsidR="00581D5C" w:rsidRPr="00581D5C">
        <w:t>le</w:t>
      </w:r>
      <w:r w:rsidRPr="00581D5C">
        <w:t xml:space="preserve"> menu </w:t>
      </w:r>
      <w:r w:rsidR="00CE1A0C">
        <w:t>s’</w:t>
      </w:r>
      <w:r w:rsidR="00581D5C" w:rsidRPr="00581D5C">
        <w:t>affich</w:t>
      </w:r>
      <w:r w:rsidR="00CE1A0C">
        <w:t>e</w:t>
      </w:r>
      <w:r w:rsidR="00581D5C" w:rsidRPr="00581D5C">
        <w:t xml:space="preserve"> </w:t>
      </w:r>
      <w:r w:rsidRPr="00581D5C">
        <w:t>comme s</w:t>
      </w:r>
      <w:r w:rsidR="00581D5C" w:rsidRPr="00581D5C">
        <w:t>’il n’était pas connecté.</w:t>
      </w:r>
    </w:p>
    <w:p w14:paraId="6F7E82BF" w14:textId="4540991A" w:rsidR="0036080A" w:rsidRDefault="00046E8C" w:rsidP="0036080A">
      <w:pPr>
        <w:pStyle w:val="Level1"/>
      </w:pPr>
      <w:bookmarkStart w:id="10" w:name="_Toc94282886"/>
      <w:r>
        <w:t>Conclusion</w:t>
      </w:r>
      <w:bookmarkEnd w:id="10"/>
    </w:p>
    <w:p w14:paraId="34947D3F" w14:textId="0F3BE6AC" w:rsidR="002C005A" w:rsidRDefault="000C6894" w:rsidP="0036080A">
      <w:pPr>
        <w:pStyle w:val="Corps1"/>
      </w:pPr>
      <w:r>
        <w:t>Finalement, l’application est fonctionnelle et le projet a pu être terminé. Cependant,</w:t>
      </w:r>
      <w:r w:rsidR="007B5E55">
        <w:t xml:space="preserve"> </w:t>
      </w:r>
      <w:r>
        <w:t>certains points pourraient être améliorés</w:t>
      </w:r>
      <w:r w:rsidR="0011240F">
        <w:t> :</w:t>
      </w:r>
    </w:p>
    <w:p w14:paraId="64C72ECA" w14:textId="04DC8F2D" w:rsidR="0011240F" w:rsidRDefault="0011240F" w:rsidP="0011240F">
      <w:pPr>
        <w:pStyle w:val="Corps1"/>
        <w:numPr>
          <w:ilvl w:val="0"/>
          <w:numId w:val="14"/>
        </w:numPr>
      </w:pPr>
      <w:r>
        <w:t>L’interface utilisateur n’est pas très pratique lors des ajouts de données.</w:t>
      </w:r>
    </w:p>
    <w:p w14:paraId="78F57DC9" w14:textId="0C1772B4" w:rsidR="0011240F" w:rsidRDefault="0011240F" w:rsidP="0011240F">
      <w:pPr>
        <w:pStyle w:val="Corps1"/>
        <w:numPr>
          <w:ilvl w:val="0"/>
          <w:numId w:val="14"/>
        </w:numPr>
      </w:pPr>
      <w:r>
        <w:t>En cas d’erreur, il n’y a pas de message détaillant la source de l’erreur en question.</w:t>
      </w:r>
    </w:p>
    <w:p w14:paraId="7A980C86" w14:textId="0FB477B6" w:rsidR="00657471" w:rsidRDefault="00657471" w:rsidP="0011240F">
      <w:pPr>
        <w:pStyle w:val="Corps1"/>
        <w:numPr>
          <w:ilvl w:val="0"/>
          <w:numId w:val="14"/>
        </w:numPr>
      </w:pPr>
      <w:r>
        <w:t>L</w:t>
      </w:r>
      <w:r w:rsidR="00415D5D">
        <w:t xml:space="preserve">ors </w:t>
      </w:r>
      <w:r>
        <w:t>de la suppression d’un artiste</w:t>
      </w:r>
      <w:r w:rsidR="00EE55E0">
        <w:t xml:space="preserve"> à un concert</w:t>
      </w:r>
      <w:r>
        <w:t xml:space="preserve">, </w:t>
      </w:r>
      <w:r w:rsidR="008465A0">
        <w:t>la cohérence des numéros de passage n’est pas garantie</w:t>
      </w:r>
      <w:r w:rsidR="00994E0E">
        <w:t xml:space="preserve"> comme décrit dans la section 4.3.</w:t>
      </w:r>
    </w:p>
    <w:p w14:paraId="2E2BF06F" w14:textId="402CE96A" w:rsidR="00657471" w:rsidRDefault="0011240F" w:rsidP="00657471">
      <w:pPr>
        <w:pStyle w:val="Corps1"/>
        <w:numPr>
          <w:ilvl w:val="0"/>
          <w:numId w:val="14"/>
        </w:numPr>
      </w:pPr>
      <w:r>
        <w:t xml:space="preserve">Lorsqu’un utilisateur souhaite créer un concert, la liste de tous les artistes est disponible. Il faudrait plutôt </w:t>
      </w:r>
      <w:r w:rsidR="00657471">
        <w:t>autoriser uniquement les artistes disponibles en fonction de la date et l’heure du concert.</w:t>
      </w:r>
    </w:p>
    <w:p w14:paraId="16035489" w14:textId="57A080DE" w:rsidR="00DD0A2B" w:rsidRDefault="00DD0A2B" w:rsidP="00657471">
      <w:pPr>
        <w:pStyle w:val="Corps1"/>
        <w:numPr>
          <w:ilvl w:val="0"/>
          <w:numId w:val="14"/>
        </w:numPr>
      </w:pPr>
      <w:r>
        <w:t xml:space="preserve">Pour l’instant, un artiste </w:t>
      </w:r>
      <w:r w:rsidR="00415D5D">
        <w:t xml:space="preserve">ne peut rejoindre qu’un groupe et </w:t>
      </w:r>
      <w:r>
        <w:t xml:space="preserve">ne </w:t>
      </w:r>
      <w:r w:rsidR="00415D5D">
        <w:t>peut jamais le quitter.</w:t>
      </w:r>
    </w:p>
    <w:p w14:paraId="437CADFF" w14:textId="1892CF48" w:rsidR="0066665A" w:rsidRDefault="0066665A" w:rsidP="00657471">
      <w:pPr>
        <w:pStyle w:val="Corps1"/>
        <w:numPr>
          <w:ilvl w:val="0"/>
          <w:numId w:val="14"/>
        </w:numPr>
      </w:pPr>
      <w:r>
        <w:t>Il n’est pas possible d’éditer les différentes données que l’application nous permet d</w:t>
      </w:r>
      <w:r w:rsidR="004B31C6">
        <w:t>’ajouter</w:t>
      </w:r>
      <w:r>
        <w:t>.</w:t>
      </w:r>
    </w:p>
    <w:p w14:paraId="5326C53D" w14:textId="2D91D29C" w:rsidR="00D10C6E" w:rsidRDefault="00D10C6E" w:rsidP="00D10C6E">
      <w:pPr>
        <w:pStyle w:val="Corps1"/>
      </w:pPr>
      <w:r>
        <w:t>Dans l’ensemble nous sommes plutôt contents du résultat final même si l’interface laisse à désirer.</w:t>
      </w:r>
      <w:r w:rsidR="00E94FC7">
        <w:t xml:space="preserve"> La base de données quant à elle est, selon nous, plutôt bien gérée ce qui est le point principal du projet et le point sur lequel nous avons le plus travaillé.</w:t>
      </w:r>
    </w:p>
    <w:p w14:paraId="6C4A7E12" w14:textId="24B887D9" w:rsidR="00046E8C" w:rsidRDefault="00046E8C" w:rsidP="00657471">
      <w:pPr>
        <w:pStyle w:val="Level1"/>
      </w:pPr>
      <w:bookmarkStart w:id="11" w:name="_Toc94282887"/>
      <w:r>
        <w:t>Annexes</w:t>
      </w:r>
      <w:bookmarkEnd w:id="11"/>
    </w:p>
    <w:p w14:paraId="44BDC932" w14:textId="7F46985D" w:rsidR="002B60C2" w:rsidRDefault="002B60C2" w:rsidP="001574AA">
      <w:pPr>
        <w:pStyle w:val="Corps1"/>
      </w:pPr>
      <w:r>
        <w:t xml:space="preserve">L’adresse suivante </w:t>
      </w:r>
      <w:hyperlink r:id="rId13" w:history="1">
        <w:r w:rsidRPr="00000C00">
          <w:rPr>
            <w:rStyle w:val="Lienhypertexte"/>
          </w:rPr>
          <w:t>https://github.com/Marinlestylo/Concerino</w:t>
        </w:r>
      </w:hyperlink>
      <w:r>
        <w:t xml:space="preserve"> permet de consulter :</w:t>
      </w:r>
    </w:p>
    <w:p w14:paraId="4C53AA1E" w14:textId="73F3F5C0" w:rsidR="002B60C2" w:rsidRDefault="002E4C82" w:rsidP="002B60C2">
      <w:pPr>
        <w:pStyle w:val="Corps1"/>
        <w:numPr>
          <w:ilvl w:val="0"/>
          <w:numId w:val="14"/>
        </w:numPr>
      </w:pPr>
      <w:r>
        <w:t>Le c</w:t>
      </w:r>
      <w:r w:rsidR="002B60C2">
        <w:t>ode source du projet</w:t>
      </w:r>
    </w:p>
    <w:p w14:paraId="29E4BC4B" w14:textId="5D628991" w:rsidR="002B60C2" w:rsidRDefault="002E4C82" w:rsidP="002B60C2">
      <w:pPr>
        <w:pStyle w:val="Corps1"/>
        <w:numPr>
          <w:ilvl w:val="0"/>
          <w:numId w:val="14"/>
        </w:numPr>
      </w:pPr>
      <w:r>
        <w:t>Le g</w:t>
      </w:r>
      <w:r w:rsidR="002B60C2">
        <w:t>uide d’installation</w:t>
      </w:r>
    </w:p>
    <w:p w14:paraId="5CACC579" w14:textId="18FA61FB" w:rsidR="002B60C2" w:rsidRDefault="002E4C82" w:rsidP="002B60C2">
      <w:pPr>
        <w:pStyle w:val="Corps1"/>
        <w:numPr>
          <w:ilvl w:val="0"/>
          <w:numId w:val="14"/>
        </w:numPr>
      </w:pPr>
      <w:r>
        <w:t>L</w:t>
      </w:r>
      <w:r w:rsidR="00733B3F">
        <w:t xml:space="preserve">es </w:t>
      </w:r>
      <w:r>
        <w:t>a</w:t>
      </w:r>
      <w:r w:rsidR="002B60C2">
        <w:t>nciens documents liés au projet</w:t>
      </w:r>
    </w:p>
    <w:p w14:paraId="16763DE9" w14:textId="77777777" w:rsidR="001574AA" w:rsidRPr="001574AA" w:rsidRDefault="001574AA" w:rsidP="001574AA">
      <w:pPr>
        <w:pStyle w:val="Corps1"/>
      </w:pPr>
    </w:p>
    <w:sectPr w:rsidR="001574AA" w:rsidRPr="001574AA" w:rsidSect="00225989">
      <w:headerReference w:type="default" r:id="rId14"/>
      <w:footerReference w:type="default" r:id="rId15"/>
      <w:headerReference w:type="firs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9F801" w14:textId="77777777" w:rsidR="003A3C5C" w:rsidRDefault="003A3C5C" w:rsidP="00E66C58">
      <w:pPr>
        <w:spacing w:after="0" w:line="240" w:lineRule="auto"/>
      </w:pPr>
      <w:r>
        <w:separator/>
      </w:r>
    </w:p>
  </w:endnote>
  <w:endnote w:type="continuationSeparator" w:id="0">
    <w:p w14:paraId="66A491D4" w14:textId="77777777" w:rsidR="003A3C5C" w:rsidRDefault="003A3C5C" w:rsidP="00E66C58">
      <w:pPr>
        <w:spacing w:after="0" w:line="240" w:lineRule="auto"/>
      </w:pPr>
      <w:r>
        <w:continuationSeparator/>
      </w:r>
    </w:p>
  </w:endnote>
  <w:endnote w:type="continuationNotice" w:id="1">
    <w:p w14:paraId="624FFD3E" w14:textId="77777777" w:rsidR="003A3C5C" w:rsidRDefault="003A3C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w:altName w:val="Cambria"/>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ETML 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774" w:type="dxa"/>
      <w:tblInd w:w="-601" w:type="dxa"/>
      <w:tblBorders>
        <w:top w:val="single"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914"/>
      <w:gridCol w:w="4032"/>
    </w:tblGrid>
    <w:tr w:rsidR="00325748" w14:paraId="49FA5B2F" w14:textId="77777777" w:rsidTr="00B1067A">
      <w:tc>
        <w:tcPr>
          <w:tcW w:w="3828" w:type="dxa"/>
        </w:tcPr>
        <w:p w14:paraId="00C7A37A" w14:textId="77777777" w:rsidR="0065035B" w:rsidRDefault="00A72FB7" w:rsidP="00B44A4F">
          <w:pPr>
            <w:pStyle w:val="Pieddepage"/>
          </w:pPr>
          <w:r>
            <w:t>Marengo Stéphane</w:t>
          </w:r>
        </w:p>
      </w:tc>
      <w:tc>
        <w:tcPr>
          <w:tcW w:w="2914" w:type="dxa"/>
          <w:vAlign w:val="center"/>
        </w:tcPr>
        <w:p w14:paraId="05D73679" w14:textId="77777777" w:rsidR="00380000" w:rsidRDefault="00B44A4F" w:rsidP="00B44A4F">
          <w:pPr>
            <w:pStyle w:val="Pieddepage"/>
            <w:jc w:val="center"/>
          </w:pPr>
          <w:r>
            <w:t xml:space="preserve">Page </w:t>
          </w:r>
          <w:r>
            <w:fldChar w:fldCharType="begin"/>
          </w:r>
          <w:r>
            <w:instrText xml:space="preserve"> PAGE  \* Arabic  \* MERGEFORMAT </w:instrText>
          </w:r>
          <w:r>
            <w:fldChar w:fldCharType="separate"/>
          </w:r>
          <w:r w:rsidR="00A72FB7">
            <w:rPr>
              <w:noProof/>
            </w:rPr>
            <w:t>1</w:t>
          </w:r>
          <w:r>
            <w:fldChar w:fldCharType="end"/>
          </w:r>
          <w:r>
            <w:t>/</w:t>
          </w:r>
          <w:r w:rsidR="003A3C5C">
            <w:fldChar w:fldCharType="begin"/>
          </w:r>
          <w:r w:rsidR="003A3C5C">
            <w:instrText>NUMPAGES  \* Arabic  \* MERGEFORMAT</w:instrText>
          </w:r>
          <w:r w:rsidR="003A3C5C">
            <w:fldChar w:fldCharType="separate"/>
          </w:r>
          <w:r w:rsidR="00A72FB7">
            <w:rPr>
              <w:noProof/>
            </w:rPr>
            <w:t>1</w:t>
          </w:r>
          <w:r w:rsidR="003A3C5C">
            <w:rPr>
              <w:noProof/>
            </w:rPr>
            <w:fldChar w:fldCharType="end"/>
          </w:r>
        </w:p>
      </w:tc>
      <w:tc>
        <w:tcPr>
          <w:tcW w:w="4032" w:type="dxa"/>
          <w:vAlign w:val="center"/>
        </w:tcPr>
        <w:p w14:paraId="2C516772" w14:textId="4AB03D33" w:rsidR="00380000" w:rsidRDefault="00B44A4F" w:rsidP="00B44A4F">
          <w:pPr>
            <w:pStyle w:val="Pieddepage"/>
            <w:jc w:val="right"/>
          </w:pPr>
          <w:r>
            <w:fldChar w:fldCharType="begin"/>
          </w:r>
          <w:r>
            <w:instrText xml:space="preserve"> DATE  \@ "d MMMM yyyy"  \* MERGEFORMAT </w:instrText>
          </w:r>
          <w:r>
            <w:fldChar w:fldCharType="separate"/>
          </w:r>
          <w:r w:rsidR="00AD3397">
            <w:rPr>
              <w:noProof/>
            </w:rPr>
            <w:t>28 janvier 2022</w:t>
          </w:r>
          <w:r>
            <w:fldChar w:fldCharType="end"/>
          </w:r>
        </w:p>
      </w:tc>
    </w:tr>
    <w:tr w:rsidR="00325748" w14:paraId="619D8152" w14:textId="77777777" w:rsidTr="00B1067A">
      <w:tc>
        <w:tcPr>
          <w:tcW w:w="3828" w:type="dxa"/>
        </w:tcPr>
        <w:p w14:paraId="248901AA" w14:textId="232292FC" w:rsidR="0065035B" w:rsidRDefault="00DB39A9" w:rsidP="00B44A4F">
          <w:pPr>
            <w:pStyle w:val="Pieddepage"/>
          </w:pPr>
          <w:r>
            <w:t>Marzullo</w:t>
          </w:r>
          <w:r w:rsidR="00B714D1">
            <w:t xml:space="preserve"> Lo</w:t>
          </w:r>
          <w:r>
            <w:t>ris</w:t>
          </w:r>
        </w:p>
      </w:tc>
      <w:tc>
        <w:tcPr>
          <w:tcW w:w="2914" w:type="dxa"/>
          <w:vAlign w:val="center"/>
        </w:tcPr>
        <w:p w14:paraId="3711A1FD" w14:textId="77777777" w:rsidR="0065035B" w:rsidRDefault="0065035B" w:rsidP="00B44A4F">
          <w:pPr>
            <w:pStyle w:val="Pieddepage"/>
            <w:jc w:val="center"/>
          </w:pPr>
        </w:p>
      </w:tc>
      <w:tc>
        <w:tcPr>
          <w:tcW w:w="4032" w:type="dxa"/>
          <w:vAlign w:val="center"/>
        </w:tcPr>
        <w:p w14:paraId="3A802879" w14:textId="77777777" w:rsidR="0065035B" w:rsidRDefault="0065035B" w:rsidP="00B44A4F">
          <w:pPr>
            <w:pStyle w:val="Pieddepage"/>
            <w:jc w:val="right"/>
          </w:pPr>
        </w:p>
      </w:tc>
    </w:tr>
    <w:tr w:rsidR="00325748" w14:paraId="0E4C13DA" w14:textId="77777777" w:rsidTr="00B1067A">
      <w:tc>
        <w:tcPr>
          <w:tcW w:w="3828" w:type="dxa"/>
        </w:tcPr>
        <w:p w14:paraId="538EBB59" w14:textId="6E29C8A4" w:rsidR="00DA148D" w:rsidRDefault="00DB39A9" w:rsidP="00B44A4F">
          <w:pPr>
            <w:pStyle w:val="Pieddepage"/>
          </w:pPr>
          <w:r>
            <w:t>Friedli Jonathan</w:t>
          </w:r>
        </w:p>
      </w:tc>
      <w:tc>
        <w:tcPr>
          <w:tcW w:w="2914" w:type="dxa"/>
          <w:vAlign w:val="center"/>
        </w:tcPr>
        <w:p w14:paraId="25B627CA" w14:textId="77777777" w:rsidR="00DA148D" w:rsidRDefault="00DA148D" w:rsidP="00B44A4F">
          <w:pPr>
            <w:pStyle w:val="Pieddepage"/>
            <w:jc w:val="center"/>
          </w:pPr>
        </w:p>
      </w:tc>
      <w:tc>
        <w:tcPr>
          <w:tcW w:w="4032" w:type="dxa"/>
          <w:vAlign w:val="center"/>
        </w:tcPr>
        <w:p w14:paraId="58213DC8" w14:textId="77777777" w:rsidR="00DA148D" w:rsidRDefault="00DA148D" w:rsidP="00B44A4F">
          <w:pPr>
            <w:pStyle w:val="Pieddepage"/>
            <w:jc w:val="right"/>
          </w:pPr>
        </w:p>
      </w:tc>
    </w:tr>
  </w:tbl>
  <w:p w14:paraId="72771F0C" w14:textId="601E254E" w:rsidR="00E66C58" w:rsidRDefault="00E66C58" w:rsidP="00DA148D">
    <w:pPr>
      <w:pStyle w:val="Pieddepage"/>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D8E088B" w14:paraId="67054A49" w14:textId="77777777" w:rsidTr="6D8E088B">
      <w:tc>
        <w:tcPr>
          <w:tcW w:w="3020" w:type="dxa"/>
        </w:tcPr>
        <w:p w14:paraId="59DD2175" w14:textId="533B0FDC" w:rsidR="6D8E088B" w:rsidRDefault="6D8E088B" w:rsidP="6D8E088B">
          <w:pPr>
            <w:pStyle w:val="En-tte"/>
            <w:ind w:left="-115"/>
          </w:pPr>
        </w:p>
      </w:tc>
      <w:tc>
        <w:tcPr>
          <w:tcW w:w="3020" w:type="dxa"/>
        </w:tcPr>
        <w:p w14:paraId="1BBC09B2" w14:textId="68A5A001" w:rsidR="6D8E088B" w:rsidRDefault="6D8E088B" w:rsidP="6D8E088B">
          <w:pPr>
            <w:pStyle w:val="En-tte"/>
            <w:jc w:val="center"/>
          </w:pPr>
        </w:p>
      </w:tc>
      <w:tc>
        <w:tcPr>
          <w:tcW w:w="3020" w:type="dxa"/>
        </w:tcPr>
        <w:p w14:paraId="14110881" w14:textId="11951D72" w:rsidR="6D8E088B" w:rsidRDefault="6D8E088B" w:rsidP="6D8E088B">
          <w:pPr>
            <w:pStyle w:val="En-tte"/>
            <w:ind w:right="-115"/>
            <w:jc w:val="right"/>
          </w:pPr>
        </w:p>
      </w:tc>
    </w:tr>
  </w:tbl>
  <w:p w14:paraId="1BBF3BA6" w14:textId="5DF97A3D" w:rsidR="002957AC" w:rsidRDefault="002957A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044C3" w14:textId="77777777" w:rsidR="003A3C5C" w:rsidRDefault="003A3C5C" w:rsidP="00E66C58">
      <w:pPr>
        <w:spacing w:after="0" w:line="240" w:lineRule="auto"/>
      </w:pPr>
      <w:r>
        <w:separator/>
      </w:r>
    </w:p>
  </w:footnote>
  <w:footnote w:type="continuationSeparator" w:id="0">
    <w:p w14:paraId="0F442098" w14:textId="77777777" w:rsidR="003A3C5C" w:rsidRDefault="003A3C5C" w:rsidP="00E66C58">
      <w:pPr>
        <w:spacing w:after="0" w:line="240" w:lineRule="auto"/>
      </w:pPr>
      <w:r>
        <w:continuationSeparator/>
      </w:r>
    </w:p>
  </w:footnote>
  <w:footnote w:type="continuationNotice" w:id="1">
    <w:p w14:paraId="656BD781" w14:textId="77777777" w:rsidR="003A3C5C" w:rsidRDefault="003A3C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799" w:type="pct"/>
      <w:tblInd w:w="-601" w:type="dxa"/>
      <w:tblBorders>
        <w:top w:val="none" w:sz="0" w:space="0" w:color="auto"/>
        <w:left w:val="none" w:sz="0" w:space="0" w:color="auto"/>
        <w:bottom w:val="single" w:sz="18" w:space="0" w:color="auto"/>
        <w:right w:val="none" w:sz="0" w:space="0" w:color="auto"/>
        <w:insideV w:val="none" w:sz="0" w:space="0" w:color="auto"/>
      </w:tblBorders>
      <w:tblLook w:val="04A0" w:firstRow="1" w:lastRow="0" w:firstColumn="1" w:lastColumn="0" w:noHBand="0" w:noVBand="1"/>
    </w:tblPr>
    <w:tblGrid>
      <w:gridCol w:w="3186"/>
      <w:gridCol w:w="3599"/>
      <w:gridCol w:w="3737"/>
    </w:tblGrid>
    <w:tr w:rsidR="00325748" w14:paraId="55DBCDB5" w14:textId="77777777" w:rsidTr="00E66C58">
      <w:tc>
        <w:tcPr>
          <w:tcW w:w="1514" w:type="pct"/>
          <w:vAlign w:val="center"/>
        </w:tcPr>
        <w:p w14:paraId="27C2DFB7" w14:textId="77777777" w:rsidR="00E66C58" w:rsidRPr="00E66C58" w:rsidRDefault="00E66C58" w:rsidP="00E66C58">
          <w:pPr>
            <w:pStyle w:val="En-tte"/>
            <w:rPr>
              <w:rFonts w:ascii="ETML L" w:hAnsi="ETML L"/>
              <w:sz w:val="44"/>
              <w:szCs w:val="44"/>
            </w:rPr>
          </w:pPr>
        </w:p>
      </w:tc>
      <w:tc>
        <w:tcPr>
          <w:tcW w:w="1710" w:type="pct"/>
          <w:vAlign w:val="center"/>
        </w:tcPr>
        <w:p w14:paraId="7A0D353C" w14:textId="3DD8D79B" w:rsidR="00E66C58" w:rsidRPr="00E66C58" w:rsidRDefault="00037102" w:rsidP="00E66C58">
          <w:pPr>
            <w:pStyle w:val="En-tte"/>
            <w:jc w:val="center"/>
            <w:rPr>
              <w:rFonts w:asciiTheme="majorHAnsi" w:hAnsiTheme="majorHAnsi"/>
              <w:b/>
              <w:sz w:val="28"/>
              <w:szCs w:val="28"/>
            </w:rPr>
          </w:pPr>
          <w:r>
            <w:rPr>
              <w:rFonts w:asciiTheme="majorHAnsi" w:hAnsiTheme="majorHAnsi"/>
              <w:b/>
              <w:sz w:val="28"/>
              <w:szCs w:val="28"/>
            </w:rPr>
            <w:t>BDR</w:t>
          </w:r>
        </w:p>
      </w:tc>
      <w:tc>
        <w:tcPr>
          <w:tcW w:w="1776" w:type="pct"/>
          <w:vAlign w:val="center"/>
        </w:tcPr>
        <w:p w14:paraId="67C0431E" w14:textId="77777777" w:rsidR="00E66C58" w:rsidRDefault="00E66C58" w:rsidP="00E66C58">
          <w:pPr>
            <w:pStyle w:val="En-tte"/>
            <w:jc w:val="right"/>
          </w:pPr>
        </w:p>
      </w:tc>
    </w:tr>
  </w:tbl>
  <w:p w14:paraId="6C6F8399" w14:textId="77777777" w:rsidR="00E66C58" w:rsidRDefault="00E66C5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D8E088B" w14:paraId="7F8DBA3B" w14:textId="77777777" w:rsidTr="6D8E088B">
      <w:tc>
        <w:tcPr>
          <w:tcW w:w="3020" w:type="dxa"/>
        </w:tcPr>
        <w:p w14:paraId="52B09F9C" w14:textId="0218435F" w:rsidR="6D8E088B" w:rsidRDefault="6D8E088B" w:rsidP="6D8E088B">
          <w:pPr>
            <w:pStyle w:val="En-tte"/>
            <w:ind w:left="-115"/>
          </w:pPr>
        </w:p>
      </w:tc>
      <w:tc>
        <w:tcPr>
          <w:tcW w:w="3020" w:type="dxa"/>
        </w:tcPr>
        <w:p w14:paraId="4516C5FF" w14:textId="66A66B38" w:rsidR="6D8E088B" w:rsidRDefault="6D8E088B" w:rsidP="6D8E088B">
          <w:pPr>
            <w:pStyle w:val="En-tte"/>
            <w:jc w:val="center"/>
          </w:pPr>
        </w:p>
      </w:tc>
      <w:tc>
        <w:tcPr>
          <w:tcW w:w="3020" w:type="dxa"/>
        </w:tcPr>
        <w:p w14:paraId="33857251" w14:textId="63B1405A" w:rsidR="6D8E088B" w:rsidRDefault="6D8E088B" w:rsidP="6D8E088B">
          <w:pPr>
            <w:pStyle w:val="En-tte"/>
            <w:ind w:right="-115"/>
            <w:jc w:val="right"/>
          </w:pPr>
        </w:p>
      </w:tc>
    </w:tr>
  </w:tbl>
  <w:p w14:paraId="68C1CB69" w14:textId="47DE1F21" w:rsidR="002957AC" w:rsidRDefault="002957A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928"/>
    <w:multiLevelType w:val="multilevel"/>
    <w:tmpl w:val="AA4EED5E"/>
    <w:lvl w:ilvl="0">
      <w:start w:val="1"/>
      <w:numFmt w:val="decimal"/>
      <w:pStyle w:val="Level1"/>
      <w:lvlText w:val="%1"/>
      <w:lvlJc w:val="left"/>
      <w:pPr>
        <w:ind w:left="3834" w:hanging="432"/>
      </w:pPr>
      <w:rPr>
        <w:rFonts w:hint="default"/>
      </w:rPr>
    </w:lvl>
    <w:lvl w:ilvl="1">
      <w:start w:val="1"/>
      <w:numFmt w:val="decimal"/>
      <w:pStyle w:val="Level2"/>
      <w:lvlText w:val="%1.%2"/>
      <w:lvlJc w:val="left"/>
      <w:pPr>
        <w:ind w:left="576" w:hanging="576"/>
      </w:pPr>
      <w:rPr>
        <w:rFonts w:hint="default"/>
      </w:rPr>
    </w:lvl>
    <w:lvl w:ilvl="2">
      <w:start w:val="1"/>
      <w:numFmt w:val="decimal"/>
      <w:pStyle w:val="Level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27A2ADD"/>
    <w:multiLevelType w:val="hybridMultilevel"/>
    <w:tmpl w:val="3DC4FBBA"/>
    <w:lvl w:ilvl="0" w:tplc="512EC6D4">
      <w:numFmt w:val="bullet"/>
      <w:lvlText w:val="-"/>
      <w:lvlJc w:val="left"/>
      <w:pPr>
        <w:ind w:left="1494" w:hanging="360"/>
      </w:pPr>
      <w:rPr>
        <w:rFonts w:ascii="Constantia" w:eastAsiaTheme="minorHAnsi" w:hAnsi="Constantia" w:cstheme="minorBidi"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2" w15:restartNumberingAfterBreak="0">
    <w:nsid w:val="24CF4E07"/>
    <w:multiLevelType w:val="hybridMultilevel"/>
    <w:tmpl w:val="B8EE3530"/>
    <w:lvl w:ilvl="0" w:tplc="6A9AFE4E">
      <w:start w:val="12"/>
      <w:numFmt w:val="bullet"/>
      <w:lvlText w:val="-"/>
      <w:lvlJc w:val="left"/>
      <w:pPr>
        <w:ind w:left="927" w:hanging="360"/>
      </w:pPr>
      <w:rPr>
        <w:rFonts w:ascii="Constantia" w:eastAsiaTheme="minorHAnsi" w:hAnsi="Constantia" w:cstheme="minorBidi"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3" w15:restartNumberingAfterBreak="0">
    <w:nsid w:val="322503FD"/>
    <w:multiLevelType w:val="hybridMultilevel"/>
    <w:tmpl w:val="68FC16AA"/>
    <w:lvl w:ilvl="0" w:tplc="512EC6D4">
      <w:numFmt w:val="bullet"/>
      <w:lvlText w:val="-"/>
      <w:lvlJc w:val="left"/>
      <w:pPr>
        <w:ind w:left="927" w:hanging="360"/>
      </w:pPr>
      <w:rPr>
        <w:rFonts w:ascii="Constantia" w:eastAsiaTheme="minorHAnsi" w:hAnsi="Constantia" w:cstheme="minorBidi"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4" w15:restartNumberingAfterBreak="0">
    <w:nsid w:val="351D67F8"/>
    <w:multiLevelType w:val="hybridMultilevel"/>
    <w:tmpl w:val="DB46B56C"/>
    <w:lvl w:ilvl="0" w:tplc="55CCFC84">
      <w:numFmt w:val="bullet"/>
      <w:lvlText w:val="-"/>
      <w:lvlJc w:val="left"/>
      <w:pPr>
        <w:ind w:left="720" w:hanging="360"/>
      </w:pPr>
      <w:rPr>
        <w:rFonts w:ascii="Constantia" w:eastAsiaTheme="minorHAnsi" w:hAnsi="Constanti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19F3E04"/>
    <w:multiLevelType w:val="hybridMultilevel"/>
    <w:tmpl w:val="3F28506E"/>
    <w:lvl w:ilvl="0" w:tplc="05A25794">
      <w:numFmt w:val="bullet"/>
      <w:lvlText w:val="-"/>
      <w:lvlJc w:val="left"/>
      <w:pPr>
        <w:ind w:left="1080" w:hanging="360"/>
      </w:pPr>
      <w:rPr>
        <w:rFonts w:ascii="Rockwell" w:eastAsiaTheme="minorHAnsi" w:hAnsi="Rockwell"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421A2EA1"/>
    <w:multiLevelType w:val="hybridMultilevel"/>
    <w:tmpl w:val="09D808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C187547"/>
    <w:multiLevelType w:val="hybridMultilevel"/>
    <w:tmpl w:val="A8429A8A"/>
    <w:lvl w:ilvl="0" w:tplc="1F2ACE16">
      <w:numFmt w:val="bullet"/>
      <w:lvlText w:val="-"/>
      <w:lvlJc w:val="left"/>
      <w:pPr>
        <w:ind w:left="720" w:hanging="360"/>
      </w:pPr>
      <w:rPr>
        <w:rFonts w:ascii="Constantia" w:eastAsiaTheme="minorHAnsi" w:hAnsi="Constanti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CA50BF4"/>
    <w:multiLevelType w:val="hybridMultilevel"/>
    <w:tmpl w:val="95B23B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14E718F"/>
    <w:multiLevelType w:val="hybridMultilevel"/>
    <w:tmpl w:val="6728EFFC"/>
    <w:lvl w:ilvl="0" w:tplc="A170E18C">
      <w:numFmt w:val="bullet"/>
      <w:lvlText w:val="-"/>
      <w:lvlJc w:val="left"/>
      <w:pPr>
        <w:ind w:left="720" w:hanging="360"/>
      </w:pPr>
      <w:rPr>
        <w:rFonts w:ascii="Constantia" w:eastAsiaTheme="minorHAnsi" w:hAnsi="Constanti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B3257C7"/>
    <w:multiLevelType w:val="hybridMultilevel"/>
    <w:tmpl w:val="1C2AFB04"/>
    <w:lvl w:ilvl="0" w:tplc="67A250B2">
      <w:numFmt w:val="bullet"/>
      <w:lvlText w:val="-"/>
      <w:lvlJc w:val="left"/>
      <w:pPr>
        <w:ind w:left="720" w:hanging="360"/>
      </w:pPr>
      <w:rPr>
        <w:rFonts w:ascii="Constantia" w:eastAsiaTheme="minorHAnsi" w:hAnsi="Constanti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9442F73"/>
    <w:multiLevelType w:val="hybridMultilevel"/>
    <w:tmpl w:val="FBAA5A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DC73964"/>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E295C66"/>
    <w:multiLevelType w:val="multilevel"/>
    <w:tmpl w:val="4E08162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3"/>
  </w:num>
  <w:num w:numId="2">
    <w:abstractNumId w:val="12"/>
  </w:num>
  <w:num w:numId="3">
    <w:abstractNumId w:val="0"/>
  </w:num>
  <w:num w:numId="4">
    <w:abstractNumId w:val="6"/>
  </w:num>
  <w:num w:numId="5">
    <w:abstractNumId w:val="8"/>
  </w:num>
  <w:num w:numId="6">
    <w:abstractNumId w:val="4"/>
  </w:num>
  <w:num w:numId="7">
    <w:abstractNumId w:val="10"/>
  </w:num>
  <w:num w:numId="8">
    <w:abstractNumId w:val="11"/>
  </w:num>
  <w:num w:numId="9">
    <w:abstractNumId w:val="3"/>
  </w:num>
  <w:num w:numId="10">
    <w:abstractNumId w:val="1"/>
  </w:num>
  <w:num w:numId="11">
    <w:abstractNumId w:val="9"/>
  </w:num>
  <w:num w:numId="12">
    <w:abstractNumId w:val="5"/>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attachedTemplate r:id="rId1"/>
  <w:stylePaneSortMethod w:val="000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02"/>
    <w:rsid w:val="0000069C"/>
    <w:rsid w:val="00003CA7"/>
    <w:rsid w:val="000064AE"/>
    <w:rsid w:val="00006FC2"/>
    <w:rsid w:val="00007979"/>
    <w:rsid w:val="0001179B"/>
    <w:rsid w:val="00013ED1"/>
    <w:rsid w:val="00017D2E"/>
    <w:rsid w:val="0002210A"/>
    <w:rsid w:val="00023405"/>
    <w:rsid w:val="0002426E"/>
    <w:rsid w:val="00024F50"/>
    <w:rsid w:val="00024F87"/>
    <w:rsid w:val="00024FC3"/>
    <w:rsid w:val="00025E30"/>
    <w:rsid w:val="00026D7E"/>
    <w:rsid w:val="00026ECF"/>
    <w:rsid w:val="00027CC5"/>
    <w:rsid w:val="00030478"/>
    <w:rsid w:val="00030E96"/>
    <w:rsid w:val="0003230E"/>
    <w:rsid w:val="00034823"/>
    <w:rsid w:val="00035543"/>
    <w:rsid w:val="0003685C"/>
    <w:rsid w:val="00037102"/>
    <w:rsid w:val="00037E7B"/>
    <w:rsid w:val="000411EE"/>
    <w:rsid w:val="000412C2"/>
    <w:rsid w:val="000419D4"/>
    <w:rsid w:val="0004379B"/>
    <w:rsid w:val="00046E8C"/>
    <w:rsid w:val="00047604"/>
    <w:rsid w:val="00050B54"/>
    <w:rsid w:val="0005169D"/>
    <w:rsid w:val="00051B50"/>
    <w:rsid w:val="000560C9"/>
    <w:rsid w:val="00056A95"/>
    <w:rsid w:val="00057BD1"/>
    <w:rsid w:val="00065368"/>
    <w:rsid w:val="00065F8B"/>
    <w:rsid w:val="000727AF"/>
    <w:rsid w:val="000763B4"/>
    <w:rsid w:val="0007695F"/>
    <w:rsid w:val="00077070"/>
    <w:rsid w:val="00081BD0"/>
    <w:rsid w:val="00081DE4"/>
    <w:rsid w:val="00081EE5"/>
    <w:rsid w:val="00083F6A"/>
    <w:rsid w:val="0008535A"/>
    <w:rsid w:val="0008643A"/>
    <w:rsid w:val="000919AE"/>
    <w:rsid w:val="00095483"/>
    <w:rsid w:val="00097BA8"/>
    <w:rsid w:val="00097C09"/>
    <w:rsid w:val="000A00BA"/>
    <w:rsid w:val="000A4219"/>
    <w:rsid w:val="000A7D4F"/>
    <w:rsid w:val="000B2CD2"/>
    <w:rsid w:val="000B5FF1"/>
    <w:rsid w:val="000B69AC"/>
    <w:rsid w:val="000B754A"/>
    <w:rsid w:val="000C3C22"/>
    <w:rsid w:val="000C5FC0"/>
    <w:rsid w:val="000C6894"/>
    <w:rsid w:val="000C784D"/>
    <w:rsid w:val="000D1362"/>
    <w:rsid w:val="000D141A"/>
    <w:rsid w:val="000D2C07"/>
    <w:rsid w:val="000D621B"/>
    <w:rsid w:val="000E095E"/>
    <w:rsid w:val="000E766C"/>
    <w:rsid w:val="000F06B3"/>
    <w:rsid w:val="000F0DD2"/>
    <w:rsid w:val="000F39EA"/>
    <w:rsid w:val="000F4F62"/>
    <w:rsid w:val="00103F50"/>
    <w:rsid w:val="001066C9"/>
    <w:rsid w:val="00107548"/>
    <w:rsid w:val="001109F7"/>
    <w:rsid w:val="00111600"/>
    <w:rsid w:val="0011240F"/>
    <w:rsid w:val="00113D57"/>
    <w:rsid w:val="001150A7"/>
    <w:rsid w:val="001156DA"/>
    <w:rsid w:val="00115A41"/>
    <w:rsid w:val="001205EE"/>
    <w:rsid w:val="00121617"/>
    <w:rsid w:val="00122D9C"/>
    <w:rsid w:val="00124AB8"/>
    <w:rsid w:val="00125B47"/>
    <w:rsid w:val="00125B84"/>
    <w:rsid w:val="00125D8A"/>
    <w:rsid w:val="00127133"/>
    <w:rsid w:val="00127832"/>
    <w:rsid w:val="0013050C"/>
    <w:rsid w:val="0013061C"/>
    <w:rsid w:val="001348F5"/>
    <w:rsid w:val="00137FD7"/>
    <w:rsid w:val="00140167"/>
    <w:rsid w:val="00143E5C"/>
    <w:rsid w:val="0014457B"/>
    <w:rsid w:val="00144685"/>
    <w:rsid w:val="00146D51"/>
    <w:rsid w:val="001574AA"/>
    <w:rsid w:val="00157D98"/>
    <w:rsid w:val="001604BC"/>
    <w:rsid w:val="0016071F"/>
    <w:rsid w:val="00161A8C"/>
    <w:rsid w:val="001624AC"/>
    <w:rsid w:val="00171845"/>
    <w:rsid w:val="00174F9A"/>
    <w:rsid w:val="00176177"/>
    <w:rsid w:val="00177265"/>
    <w:rsid w:val="001778C6"/>
    <w:rsid w:val="00177EF3"/>
    <w:rsid w:val="001809AC"/>
    <w:rsid w:val="001866B0"/>
    <w:rsid w:val="001872FC"/>
    <w:rsid w:val="00193083"/>
    <w:rsid w:val="00194C46"/>
    <w:rsid w:val="001962B6"/>
    <w:rsid w:val="001976A0"/>
    <w:rsid w:val="001A187F"/>
    <w:rsid w:val="001A197D"/>
    <w:rsid w:val="001A4764"/>
    <w:rsid w:val="001A5C7C"/>
    <w:rsid w:val="001A6E49"/>
    <w:rsid w:val="001A7D93"/>
    <w:rsid w:val="001B0390"/>
    <w:rsid w:val="001B099F"/>
    <w:rsid w:val="001B1B77"/>
    <w:rsid w:val="001B3BC4"/>
    <w:rsid w:val="001C11E2"/>
    <w:rsid w:val="001C1488"/>
    <w:rsid w:val="001C3244"/>
    <w:rsid w:val="001C3ED9"/>
    <w:rsid w:val="001C4D5E"/>
    <w:rsid w:val="001C5815"/>
    <w:rsid w:val="001C5CC3"/>
    <w:rsid w:val="001C5FBB"/>
    <w:rsid w:val="001C60FE"/>
    <w:rsid w:val="001D42DD"/>
    <w:rsid w:val="001D5346"/>
    <w:rsid w:val="001D5797"/>
    <w:rsid w:val="001D5D2D"/>
    <w:rsid w:val="001D5F65"/>
    <w:rsid w:val="001E1E92"/>
    <w:rsid w:val="001E2C93"/>
    <w:rsid w:val="001F2FCA"/>
    <w:rsid w:val="001F6FC9"/>
    <w:rsid w:val="0020041E"/>
    <w:rsid w:val="0020138F"/>
    <w:rsid w:val="00202E8F"/>
    <w:rsid w:val="002036E7"/>
    <w:rsid w:val="00203A2B"/>
    <w:rsid w:val="0020514E"/>
    <w:rsid w:val="0020515D"/>
    <w:rsid w:val="0020564C"/>
    <w:rsid w:val="00206BA9"/>
    <w:rsid w:val="00206C08"/>
    <w:rsid w:val="002112CA"/>
    <w:rsid w:val="00213B73"/>
    <w:rsid w:val="00213DF4"/>
    <w:rsid w:val="0021433C"/>
    <w:rsid w:val="00214553"/>
    <w:rsid w:val="002162D2"/>
    <w:rsid w:val="002216B7"/>
    <w:rsid w:val="00221FF3"/>
    <w:rsid w:val="00223A06"/>
    <w:rsid w:val="00225180"/>
    <w:rsid w:val="00225989"/>
    <w:rsid w:val="00225BFF"/>
    <w:rsid w:val="00226437"/>
    <w:rsid w:val="00227069"/>
    <w:rsid w:val="00227675"/>
    <w:rsid w:val="00232098"/>
    <w:rsid w:val="00232C3F"/>
    <w:rsid w:val="002339EB"/>
    <w:rsid w:val="00234854"/>
    <w:rsid w:val="0023791F"/>
    <w:rsid w:val="00237C99"/>
    <w:rsid w:val="0024026B"/>
    <w:rsid w:val="002419F7"/>
    <w:rsid w:val="0024344A"/>
    <w:rsid w:val="00246456"/>
    <w:rsid w:val="00251439"/>
    <w:rsid w:val="0025186E"/>
    <w:rsid w:val="00251A5E"/>
    <w:rsid w:val="002531C5"/>
    <w:rsid w:val="00254401"/>
    <w:rsid w:val="00260A6E"/>
    <w:rsid w:val="00262586"/>
    <w:rsid w:val="00263320"/>
    <w:rsid w:val="00265D6F"/>
    <w:rsid w:val="00271218"/>
    <w:rsid w:val="002733A3"/>
    <w:rsid w:val="00282F27"/>
    <w:rsid w:val="00284985"/>
    <w:rsid w:val="002869D9"/>
    <w:rsid w:val="0029301D"/>
    <w:rsid w:val="00293E10"/>
    <w:rsid w:val="00293E22"/>
    <w:rsid w:val="0029479F"/>
    <w:rsid w:val="002957AC"/>
    <w:rsid w:val="002A13E9"/>
    <w:rsid w:val="002A296B"/>
    <w:rsid w:val="002A459A"/>
    <w:rsid w:val="002A70EF"/>
    <w:rsid w:val="002B11C8"/>
    <w:rsid w:val="002B2A46"/>
    <w:rsid w:val="002B4703"/>
    <w:rsid w:val="002B504F"/>
    <w:rsid w:val="002B60C2"/>
    <w:rsid w:val="002B6428"/>
    <w:rsid w:val="002C005A"/>
    <w:rsid w:val="002C26FF"/>
    <w:rsid w:val="002C32AA"/>
    <w:rsid w:val="002C3F49"/>
    <w:rsid w:val="002C62E8"/>
    <w:rsid w:val="002C75DF"/>
    <w:rsid w:val="002D108E"/>
    <w:rsid w:val="002D1839"/>
    <w:rsid w:val="002D386D"/>
    <w:rsid w:val="002DCB5D"/>
    <w:rsid w:val="002E0321"/>
    <w:rsid w:val="002E1F7F"/>
    <w:rsid w:val="002E3BED"/>
    <w:rsid w:val="002E471B"/>
    <w:rsid w:val="002E4C82"/>
    <w:rsid w:val="002E5197"/>
    <w:rsid w:val="002E52CA"/>
    <w:rsid w:val="002E5A27"/>
    <w:rsid w:val="002E61E3"/>
    <w:rsid w:val="002E66F9"/>
    <w:rsid w:val="002E70C2"/>
    <w:rsid w:val="002F00D7"/>
    <w:rsid w:val="002F0CD9"/>
    <w:rsid w:val="002F0D72"/>
    <w:rsid w:val="002F1993"/>
    <w:rsid w:val="002F54C3"/>
    <w:rsid w:val="002F5CDB"/>
    <w:rsid w:val="002F60E0"/>
    <w:rsid w:val="002F70E4"/>
    <w:rsid w:val="002F7AC9"/>
    <w:rsid w:val="003030F8"/>
    <w:rsid w:val="00305629"/>
    <w:rsid w:val="003065BB"/>
    <w:rsid w:val="00310796"/>
    <w:rsid w:val="003124E9"/>
    <w:rsid w:val="00320FE8"/>
    <w:rsid w:val="003233CD"/>
    <w:rsid w:val="003252BA"/>
    <w:rsid w:val="00325748"/>
    <w:rsid w:val="00327748"/>
    <w:rsid w:val="0033209A"/>
    <w:rsid w:val="00334A88"/>
    <w:rsid w:val="00335186"/>
    <w:rsid w:val="00336813"/>
    <w:rsid w:val="003376FE"/>
    <w:rsid w:val="00337D05"/>
    <w:rsid w:val="00343051"/>
    <w:rsid w:val="0034656A"/>
    <w:rsid w:val="00346E86"/>
    <w:rsid w:val="0034731A"/>
    <w:rsid w:val="003475F6"/>
    <w:rsid w:val="00350971"/>
    <w:rsid w:val="00352A88"/>
    <w:rsid w:val="00355720"/>
    <w:rsid w:val="00357E8B"/>
    <w:rsid w:val="0036080A"/>
    <w:rsid w:val="00363CB8"/>
    <w:rsid w:val="00364724"/>
    <w:rsid w:val="00365C8A"/>
    <w:rsid w:val="003668A6"/>
    <w:rsid w:val="00367524"/>
    <w:rsid w:val="003758FF"/>
    <w:rsid w:val="00377745"/>
    <w:rsid w:val="00380000"/>
    <w:rsid w:val="003907DC"/>
    <w:rsid w:val="00392EE6"/>
    <w:rsid w:val="0039381C"/>
    <w:rsid w:val="003949C7"/>
    <w:rsid w:val="003A233A"/>
    <w:rsid w:val="003A2399"/>
    <w:rsid w:val="003A3C5C"/>
    <w:rsid w:val="003A52B9"/>
    <w:rsid w:val="003A5905"/>
    <w:rsid w:val="003A7204"/>
    <w:rsid w:val="003B0E3D"/>
    <w:rsid w:val="003B1F78"/>
    <w:rsid w:val="003B2563"/>
    <w:rsid w:val="003B5141"/>
    <w:rsid w:val="003B592B"/>
    <w:rsid w:val="003C16D3"/>
    <w:rsid w:val="003C16DF"/>
    <w:rsid w:val="003C3E0C"/>
    <w:rsid w:val="003C3FBD"/>
    <w:rsid w:val="003C5761"/>
    <w:rsid w:val="003C65C3"/>
    <w:rsid w:val="003C6A2C"/>
    <w:rsid w:val="003D022A"/>
    <w:rsid w:val="003D032D"/>
    <w:rsid w:val="003D5B82"/>
    <w:rsid w:val="003D6CA1"/>
    <w:rsid w:val="003E0362"/>
    <w:rsid w:val="003E053A"/>
    <w:rsid w:val="003E062D"/>
    <w:rsid w:val="003E069D"/>
    <w:rsid w:val="003E0C11"/>
    <w:rsid w:val="003E0C1D"/>
    <w:rsid w:val="003E4A98"/>
    <w:rsid w:val="003E575B"/>
    <w:rsid w:val="003F2B30"/>
    <w:rsid w:val="003F2BA7"/>
    <w:rsid w:val="003F7390"/>
    <w:rsid w:val="004008C2"/>
    <w:rsid w:val="004025F5"/>
    <w:rsid w:val="004032F7"/>
    <w:rsid w:val="00405502"/>
    <w:rsid w:val="004066A4"/>
    <w:rsid w:val="004118EE"/>
    <w:rsid w:val="00411ED2"/>
    <w:rsid w:val="00413698"/>
    <w:rsid w:val="00414F3E"/>
    <w:rsid w:val="0041500F"/>
    <w:rsid w:val="00415D5D"/>
    <w:rsid w:val="0042019E"/>
    <w:rsid w:val="004236DF"/>
    <w:rsid w:val="00423C16"/>
    <w:rsid w:val="0043169C"/>
    <w:rsid w:val="0043266A"/>
    <w:rsid w:val="00433A2E"/>
    <w:rsid w:val="004341BF"/>
    <w:rsid w:val="00436EB1"/>
    <w:rsid w:val="00437311"/>
    <w:rsid w:val="0044074B"/>
    <w:rsid w:val="00443E6B"/>
    <w:rsid w:val="00443FED"/>
    <w:rsid w:val="00444A6F"/>
    <w:rsid w:val="00451676"/>
    <w:rsid w:val="00451941"/>
    <w:rsid w:val="00453EFF"/>
    <w:rsid w:val="004559A1"/>
    <w:rsid w:val="00456FE1"/>
    <w:rsid w:val="00460078"/>
    <w:rsid w:val="0046018D"/>
    <w:rsid w:val="0046044E"/>
    <w:rsid w:val="004608C7"/>
    <w:rsid w:val="00460901"/>
    <w:rsid w:val="0046213C"/>
    <w:rsid w:val="00462149"/>
    <w:rsid w:val="00466276"/>
    <w:rsid w:val="0046762E"/>
    <w:rsid w:val="004727B0"/>
    <w:rsid w:val="00472AB7"/>
    <w:rsid w:val="0047313A"/>
    <w:rsid w:val="00483045"/>
    <w:rsid w:val="00483BDC"/>
    <w:rsid w:val="0048743D"/>
    <w:rsid w:val="00496F91"/>
    <w:rsid w:val="004A0A1F"/>
    <w:rsid w:val="004A1EDF"/>
    <w:rsid w:val="004A3CEE"/>
    <w:rsid w:val="004A4F40"/>
    <w:rsid w:val="004A5B03"/>
    <w:rsid w:val="004B22F2"/>
    <w:rsid w:val="004B31C6"/>
    <w:rsid w:val="004B56CD"/>
    <w:rsid w:val="004B5E6F"/>
    <w:rsid w:val="004B66BE"/>
    <w:rsid w:val="004B6C64"/>
    <w:rsid w:val="004B72C5"/>
    <w:rsid w:val="004C003E"/>
    <w:rsid w:val="004C6A33"/>
    <w:rsid w:val="004D082B"/>
    <w:rsid w:val="004D2BCB"/>
    <w:rsid w:val="004D610B"/>
    <w:rsid w:val="004E51EE"/>
    <w:rsid w:val="004E5555"/>
    <w:rsid w:val="004E7B5E"/>
    <w:rsid w:val="004E7E1F"/>
    <w:rsid w:val="004E7EDA"/>
    <w:rsid w:val="004F11AC"/>
    <w:rsid w:val="004F3616"/>
    <w:rsid w:val="004F4E6D"/>
    <w:rsid w:val="004F611F"/>
    <w:rsid w:val="004F72B1"/>
    <w:rsid w:val="00501A83"/>
    <w:rsid w:val="00507083"/>
    <w:rsid w:val="00507868"/>
    <w:rsid w:val="0051075F"/>
    <w:rsid w:val="00511C6C"/>
    <w:rsid w:val="00512BD0"/>
    <w:rsid w:val="005137E1"/>
    <w:rsid w:val="00514348"/>
    <w:rsid w:val="00516365"/>
    <w:rsid w:val="0051715E"/>
    <w:rsid w:val="005213D8"/>
    <w:rsid w:val="005215D8"/>
    <w:rsid w:val="00523029"/>
    <w:rsid w:val="005230FB"/>
    <w:rsid w:val="00523469"/>
    <w:rsid w:val="0052377B"/>
    <w:rsid w:val="005274CF"/>
    <w:rsid w:val="00530721"/>
    <w:rsid w:val="00530B5A"/>
    <w:rsid w:val="00531D64"/>
    <w:rsid w:val="0053270D"/>
    <w:rsid w:val="00535E6E"/>
    <w:rsid w:val="005366BB"/>
    <w:rsid w:val="00536C90"/>
    <w:rsid w:val="0053742C"/>
    <w:rsid w:val="00541787"/>
    <w:rsid w:val="00542F79"/>
    <w:rsid w:val="005463BC"/>
    <w:rsid w:val="00546FFF"/>
    <w:rsid w:val="00547583"/>
    <w:rsid w:val="0055396D"/>
    <w:rsid w:val="005554C4"/>
    <w:rsid w:val="00561705"/>
    <w:rsid w:val="0056296E"/>
    <w:rsid w:val="0057408B"/>
    <w:rsid w:val="00575DB4"/>
    <w:rsid w:val="005764AC"/>
    <w:rsid w:val="00580E14"/>
    <w:rsid w:val="00581D5C"/>
    <w:rsid w:val="00583EBD"/>
    <w:rsid w:val="00584BDB"/>
    <w:rsid w:val="005860C0"/>
    <w:rsid w:val="00587A46"/>
    <w:rsid w:val="00590D8D"/>
    <w:rsid w:val="0059218C"/>
    <w:rsid w:val="005924F8"/>
    <w:rsid w:val="00594143"/>
    <w:rsid w:val="0059530D"/>
    <w:rsid w:val="00597D99"/>
    <w:rsid w:val="005A0E10"/>
    <w:rsid w:val="005A285A"/>
    <w:rsid w:val="005A30DA"/>
    <w:rsid w:val="005A56E4"/>
    <w:rsid w:val="005A5A40"/>
    <w:rsid w:val="005A7951"/>
    <w:rsid w:val="005A7FEB"/>
    <w:rsid w:val="005B2386"/>
    <w:rsid w:val="005B31CA"/>
    <w:rsid w:val="005B5DF0"/>
    <w:rsid w:val="005B5E06"/>
    <w:rsid w:val="005B605F"/>
    <w:rsid w:val="005B7776"/>
    <w:rsid w:val="005C148E"/>
    <w:rsid w:val="005C293C"/>
    <w:rsid w:val="005C2A53"/>
    <w:rsid w:val="005C2EC7"/>
    <w:rsid w:val="005D416E"/>
    <w:rsid w:val="005D730F"/>
    <w:rsid w:val="005E20B3"/>
    <w:rsid w:val="005E29EB"/>
    <w:rsid w:val="005E2D4E"/>
    <w:rsid w:val="005E47C1"/>
    <w:rsid w:val="005E7CFB"/>
    <w:rsid w:val="005F0350"/>
    <w:rsid w:val="005F26DE"/>
    <w:rsid w:val="005F2B89"/>
    <w:rsid w:val="005F352E"/>
    <w:rsid w:val="005F3713"/>
    <w:rsid w:val="005F5E1E"/>
    <w:rsid w:val="005F6B98"/>
    <w:rsid w:val="005F7B6C"/>
    <w:rsid w:val="005F7DA6"/>
    <w:rsid w:val="00600744"/>
    <w:rsid w:val="006019FC"/>
    <w:rsid w:val="00604F75"/>
    <w:rsid w:val="0060533B"/>
    <w:rsid w:val="006126BA"/>
    <w:rsid w:val="00620429"/>
    <w:rsid w:val="00620C7A"/>
    <w:rsid w:val="0062443C"/>
    <w:rsid w:val="00624577"/>
    <w:rsid w:val="00633735"/>
    <w:rsid w:val="006343E6"/>
    <w:rsid w:val="0063445A"/>
    <w:rsid w:val="0064268F"/>
    <w:rsid w:val="006462B6"/>
    <w:rsid w:val="006470DD"/>
    <w:rsid w:val="00647A05"/>
    <w:rsid w:val="0065035B"/>
    <w:rsid w:val="00650A4C"/>
    <w:rsid w:val="00652743"/>
    <w:rsid w:val="006552C6"/>
    <w:rsid w:val="00655B12"/>
    <w:rsid w:val="00656DBA"/>
    <w:rsid w:val="00657471"/>
    <w:rsid w:val="00657E89"/>
    <w:rsid w:val="0066069D"/>
    <w:rsid w:val="0066665A"/>
    <w:rsid w:val="00672A91"/>
    <w:rsid w:val="0067558A"/>
    <w:rsid w:val="00675CF3"/>
    <w:rsid w:val="00683023"/>
    <w:rsid w:val="00683693"/>
    <w:rsid w:val="00683DCD"/>
    <w:rsid w:val="00686B68"/>
    <w:rsid w:val="0068706E"/>
    <w:rsid w:val="00687C55"/>
    <w:rsid w:val="0069085F"/>
    <w:rsid w:val="006917A6"/>
    <w:rsid w:val="00691C6F"/>
    <w:rsid w:val="00692273"/>
    <w:rsid w:val="00694C61"/>
    <w:rsid w:val="006A0C9C"/>
    <w:rsid w:val="006A33BF"/>
    <w:rsid w:val="006A45E1"/>
    <w:rsid w:val="006A492C"/>
    <w:rsid w:val="006A5009"/>
    <w:rsid w:val="006A57E1"/>
    <w:rsid w:val="006A7384"/>
    <w:rsid w:val="006B192F"/>
    <w:rsid w:val="006B2CB2"/>
    <w:rsid w:val="006B7F11"/>
    <w:rsid w:val="006C3E68"/>
    <w:rsid w:val="006C4C53"/>
    <w:rsid w:val="006C5409"/>
    <w:rsid w:val="006C6225"/>
    <w:rsid w:val="006C7871"/>
    <w:rsid w:val="006D00B1"/>
    <w:rsid w:val="006D019C"/>
    <w:rsid w:val="006D0DE2"/>
    <w:rsid w:val="006D1ABE"/>
    <w:rsid w:val="006D32B4"/>
    <w:rsid w:val="006D32F9"/>
    <w:rsid w:val="006D3668"/>
    <w:rsid w:val="006D5AD4"/>
    <w:rsid w:val="006E1795"/>
    <w:rsid w:val="006E2CAB"/>
    <w:rsid w:val="006E6761"/>
    <w:rsid w:val="006F067F"/>
    <w:rsid w:val="006F1D4E"/>
    <w:rsid w:val="006F4EAD"/>
    <w:rsid w:val="007001B5"/>
    <w:rsid w:val="00701086"/>
    <w:rsid w:val="007015D8"/>
    <w:rsid w:val="0070247C"/>
    <w:rsid w:val="00702F54"/>
    <w:rsid w:val="007032FE"/>
    <w:rsid w:val="00704D4B"/>
    <w:rsid w:val="00705D5C"/>
    <w:rsid w:val="007071E7"/>
    <w:rsid w:val="007102EC"/>
    <w:rsid w:val="00710EF3"/>
    <w:rsid w:val="00712106"/>
    <w:rsid w:val="00712C62"/>
    <w:rsid w:val="00721B7F"/>
    <w:rsid w:val="0073072E"/>
    <w:rsid w:val="00733B3F"/>
    <w:rsid w:val="00733C21"/>
    <w:rsid w:val="00733ECD"/>
    <w:rsid w:val="007347E4"/>
    <w:rsid w:val="00734927"/>
    <w:rsid w:val="00736494"/>
    <w:rsid w:val="0073660A"/>
    <w:rsid w:val="007400FD"/>
    <w:rsid w:val="00740D11"/>
    <w:rsid w:val="00742139"/>
    <w:rsid w:val="00743E1B"/>
    <w:rsid w:val="00745B30"/>
    <w:rsid w:val="00746140"/>
    <w:rsid w:val="00746421"/>
    <w:rsid w:val="00746B73"/>
    <w:rsid w:val="00747792"/>
    <w:rsid w:val="00751D26"/>
    <w:rsid w:val="0075292D"/>
    <w:rsid w:val="00756970"/>
    <w:rsid w:val="00761455"/>
    <w:rsid w:val="00761517"/>
    <w:rsid w:val="00762907"/>
    <w:rsid w:val="0076674B"/>
    <w:rsid w:val="00766875"/>
    <w:rsid w:val="00767E8A"/>
    <w:rsid w:val="00772E16"/>
    <w:rsid w:val="00774B82"/>
    <w:rsid w:val="00777623"/>
    <w:rsid w:val="0078338D"/>
    <w:rsid w:val="00785B64"/>
    <w:rsid w:val="00790E29"/>
    <w:rsid w:val="00791D77"/>
    <w:rsid w:val="00792675"/>
    <w:rsid w:val="007938BE"/>
    <w:rsid w:val="0079470D"/>
    <w:rsid w:val="007A0108"/>
    <w:rsid w:val="007A0399"/>
    <w:rsid w:val="007A5211"/>
    <w:rsid w:val="007A6501"/>
    <w:rsid w:val="007A73AC"/>
    <w:rsid w:val="007A7C20"/>
    <w:rsid w:val="007B0063"/>
    <w:rsid w:val="007B0673"/>
    <w:rsid w:val="007B14D3"/>
    <w:rsid w:val="007B2999"/>
    <w:rsid w:val="007B47B6"/>
    <w:rsid w:val="007B4B15"/>
    <w:rsid w:val="007B5E55"/>
    <w:rsid w:val="007C244E"/>
    <w:rsid w:val="007C326F"/>
    <w:rsid w:val="007C5595"/>
    <w:rsid w:val="007C6EE2"/>
    <w:rsid w:val="007C7C04"/>
    <w:rsid w:val="007D2293"/>
    <w:rsid w:val="007D588A"/>
    <w:rsid w:val="007E1156"/>
    <w:rsid w:val="007E209E"/>
    <w:rsid w:val="007E22D9"/>
    <w:rsid w:val="007E2C7B"/>
    <w:rsid w:val="007E417E"/>
    <w:rsid w:val="007E4DB1"/>
    <w:rsid w:val="007E528C"/>
    <w:rsid w:val="007E6504"/>
    <w:rsid w:val="007F326D"/>
    <w:rsid w:val="007F3BEA"/>
    <w:rsid w:val="007F5BEE"/>
    <w:rsid w:val="007F6AFC"/>
    <w:rsid w:val="007F6F39"/>
    <w:rsid w:val="007F7123"/>
    <w:rsid w:val="00800C16"/>
    <w:rsid w:val="008036C0"/>
    <w:rsid w:val="00804014"/>
    <w:rsid w:val="00804546"/>
    <w:rsid w:val="008101E2"/>
    <w:rsid w:val="0081101F"/>
    <w:rsid w:val="00814782"/>
    <w:rsid w:val="0082323E"/>
    <w:rsid w:val="008246C1"/>
    <w:rsid w:val="0082555A"/>
    <w:rsid w:val="00833479"/>
    <w:rsid w:val="0083517A"/>
    <w:rsid w:val="008404DD"/>
    <w:rsid w:val="00841CBB"/>
    <w:rsid w:val="00842DF0"/>
    <w:rsid w:val="00844307"/>
    <w:rsid w:val="008465A0"/>
    <w:rsid w:val="00846F53"/>
    <w:rsid w:val="00847263"/>
    <w:rsid w:val="008479C1"/>
    <w:rsid w:val="00851966"/>
    <w:rsid w:val="00852636"/>
    <w:rsid w:val="008533B9"/>
    <w:rsid w:val="008537D4"/>
    <w:rsid w:val="00856F80"/>
    <w:rsid w:val="0085779B"/>
    <w:rsid w:val="00857FA0"/>
    <w:rsid w:val="008623D3"/>
    <w:rsid w:val="00872071"/>
    <w:rsid w:val="008720EA"/>
    <w:rsid w:val="00874A52"/>
    <w:rsid w:val="00874DB9"/>
    <w:rsid w:val="0087598E"/>
    <w:rsid w:val="008763CC"/>
    <w:rsid w:val="00876403"/>
    <w:rsid w:val="00876F0A"/>
    <w:rsid w:val="00877532"/>
    <w:rsid w:val="00877D7A"/>
    <w:rsid w:val="0088037B"/>
    <w:rsid w:val="00880EA4"/>
    <w:rsid w:val="008839FC"/>
    <w:rsid w:val="00891F88"/>
    <w:rsid w:val="00893B87"/>
    <w:rsid w:val="008965B7"/>
    <w:rsid w:val="00897304"/>
    <w:rsid w:val="008978D7"/>
    <w:rsid w:val="00897C17"/>
    <w:rsid w:val="008A0CDE"/>
    <w:rsid w:val="008A7D05"/>
    <w:rsid w:val="008B2C3E"/>
    <w:rsid w:val="008B2D66"/>
    <w:rsid w:val="008B3BE3"/>
    <w:rsid w:val="008B4357"/>
    <w:rsid w:val="008B50B5"/>
    <w:rsid w:val="008B6612"/>
    <w:rsid w:val="008C28BC"/>
    <w:rsid w:val="008C5EA2"/>
    <w:rsid w:val="008C7769"/>
    <w:rsid w:val="008D1867"/>
    <w:rsid w:val="008D483D"/>
    <w:rsid w:val="008D4CA4"/>
    <w:rsid w:val="008D60A3"/>
    <w:rsid w:val="008D6587"/>
    <w:rsid w:val="008E0A5A"/>
    <w:rsid w:val="008E246A"/>
    <w:rsid w:val="008E3CA7"/>
    <w:rsid w:val="008E6F4E"/>
    <w:rsid w:val="008F02D6"/>
    <w:rsid w:val="008F0E75"/>
    <w:rsid w:val="008F4443"/>
    <w:rsid w:val="008F46DD"/>
    <w:rsid w:val="008F6A1A"/>
    <w:rsid w:val="008F6D0A"/>
    <w:rsid w:val="00901D24"/>
    <w:rsid w:val="00902413"/>
    <w:rsid w:val="0090345A"/>
    <w:rsid w:val="009038E1"/>
    <w:rsid w:val="00904285"/>
    <w:rsid w:val="0091094D"/>
    <w:rsid w:val="00911842"/>
    <w:rsid w:val="0091364B"/>
    <w:rsid w:val="009139F0"/>
    <w:rsid w:val="00917B06"/>
    <w:rsid w:val="009203BD"/>
    <w:rsid w:val="0092108B"/>
    <w:rsid w:val="0092126E"/>
    <w:rsid w:val="00922043"/>
    <w:rsid w:val="00925318"/>
    <w:rsid w:val="00925FC4"/>
    <w:rsid w:val="0093427E"/>
    <w:rsid w:val="00935F3D"/>
    <w:rsid w:val="0093704C"/>
    <w:rsid w:val="00937E74"/>
    <w:rsid w:val="009417D2"/>
    <w:rsid w:val="00941D69"/>
    <w:rsid w:val="00942EFE"/>
    <w:rsid w:val="0094300A"/>
    <w:rsid w:val="00945F12"/>
    <w:rsid w:val="0095088A"/>
    <w:rsid w:val="00951EB6"/>
    <w:rsid w:val="0095500C"/>
    <w:rsid w:val="009552F4"/>
    <w:rsid w:val="00955F87"/>
    <w:rsid w:val="009628F2"/>
    <w:rsid w:val="009747E3"/>
    <w:rsid w:val="00975163"/>
    <w:rsid w:val="00977726"/>
    <w:rsid w:val="00980876"/>
    <w:rsid w:val="00980A0F"/>
    <w:rsid w:val="009812D0"/>
    <w:rsid w:val="00981336"/>
    <w:rsid w:val="00983D15"/>
    <w:rsid w:val="0098429C"/>
    <w:rsid w:val="00990AD6"/>
    <w:rsid w:val="00990EFD"/>
    <w:rsid w:val="009947DF"/>
    <w:rsid w:val="00994E0E"/>
    <w:rsid w:val="00995B64"/>
    <w:rsid w:val="009A23E8"/>
    <w:rsid w:val="009A3EBF"/>
    <w:rsid w:val="009A636F"/>
    <w:rsid w:val="009A6838"/>
    <w:rsid w:val="009A7CC8"/>
    <w:rsid w:val="009B343A"/>
    <w:rsid w:val="009B3BB5"/>
    <w:rsid w:val="009B5EB4"/>
    <w:rsid w:val="009B75AE"/>
    <w:rsid w:val="009C1285"/>
    <w:rsid w:val="009C22A4"/>
    <w:rsid w:val="009C3ADA"/>
    <w:rsid w:val="009C3CB9"/>
    <w:rsid w:val="009C4F95"/>
    <w:rsid w:val="009D0123"/>
    <w:rsid w:val="009D1C13"/>
    <w:rsid w:val="009D77D0"/>
    <w:rsid w:val="009D7DB2"/>
    <w:rsid w:val="009E16A6"/>
    <w:rsid w:val="009F0105"/>
    <w:rsid w:val="009F10CC"/>
    <w:rsid w:val="009F62C8"/>
    <w:rsid w:val="009F6719"/>
    <w:rsid w:val="009F728E"/>
    <w:rsid w:val="00A00CE8"/>
    <w:rsid w:val="00A01D84"/>
    <w:rsid w:val="00A0238B"/>
    <w:rsid w:val="00A03AD2"/>
    <w:rsid w:val="00A041BE"/>
    <w:rsid w:val="00A063D0"/>
    <w:rsid w:val="00A079A3"/>
    <w:rsid w:val="00A07ADE"/>
    <w:rsid w:val="00A140FA"/>
    <w:rsid w:val="00A1541F"/>
    <w:rsid w:val="00A15AE2"/>
    <w:rsid w:val="00A15C92"/>
    <w:rsid w:val="00A17158"/>
    <w:rsid w:val="00A20994"/>
    <w:rsid w:val="00A20E72"/>
    <w:rsid w:val="00A21052"/>
    <w:rsid w:val="00A21C4B"/>
    <w:rsid w:val="00A22F1D"/>
    <w:rsid w:val="00A23622"/>
    <w:rsid w:val="00A25C93"/>
    <w:rsid w:val="00A267DE"/>
    <w:rsid w:val="00A26DEE"/>
    <w:rsid w:val="00A27FA0"/>
    <w:rsid w:val="00A29E06"/>
    <w:rsid w:val="00A30D36"/>
    <w:rsid w:val="00A32A89"/>
    <w:rsid w:val="00A361E1"/>
    <w:rsid w:val="00A3675E"/>
    <w:rsid w:val="00A36ADB"/>
    <w:rsid w:val="00A37212"/>
    <w:rsid w:val="00A40819"/>
    <w:rsid w:val="00A42352"/>
    <w:rsid w:val="00A430CA"/>
    <w:rsid w:val="00A45355"/>
    <w:rsid w:val="00A53510"/>
    <w:rsid w:val="00A561C9"/>
    <w:rsid w:val="00A57A01"/>
    <w:rsid w:val="00A6095B"/>
    <w:rsid w:val="00A61449"/>
    <w:rsid w:val="00A6159E"/>
    <w:rsid w:val="00A61A88"/>
    <w:rsid w:val="00A6414D"/>
    <w:rsid w:val="00A6537C"/>
    <w:rsid w:val="00A6659F"/>
    <w:rsid w:val="00A71395"/>
    <w:rsid w:val="00A7165D"/>
    <w:rsid w:val="00A72127"/>
    <w:rsid w:val="00A72FB7"/>
    <w:rsid w:val="00A76059"/>
    <w:rsid w:val="00A760FC"/>
    <w:rsid w:val="00A80992"/>
    <w:rsid w:val="00A821EE"/>
    <w:rsid w:val="00A83375"/>
    <w:rsid w:val="00A864A0"/>
    <w:rsid w:val="00A879A9"/>
    <w:rsid w:val="00A90F81"/>
    <w:rsid w:val="00A91D95"/>
    <w:rsid w:val="00A9529F"/>
    <w:rsid w:val="00A95DB0"/>
    <w:rsid w:val="00A96A1D"/>
    <w:rsid w:val="00A96E71"/>
    <w:rsid w:val="00A96F10"/>
    <w:rsid w:val="00A97C47"/>
    <w:rsid w:val="00AA2FB2"/>
    <w:rsid w:val="00AA7A5C"/>
    <w:rsid w:val="00AC3EB0"/>
    <w:rsid w:val="00AC4AF3"/>
    <w:rsid w:val="00AC5A58"/>
    <w:rsid w:val="00AD165F"/>
    <w:rsid w:val="00AD23DC"/>
    <w:rsid w:val="00AD3397"/>
    <w:rsid w:val="00AD3F75"/>
    <w:rsid w:val="00AD41AE"/>
    <w:rsid w:val="00AD55BC"/>
    <w:rsid w:val="00AE1533"/>
    <w:rsid w:val="00AE22AF"/>
    <w:rsid w:val="00AE25E3"/>
    <w:rsid w:val="00AE29BD"/>
    <w:rsid w:val="00AE2E8F"/>
    <w:rsid w:val="00AE3452"/>
    <w:rsid w:val="00AE459C"/>
    <w:rsid w:val="00AE49CF"/>
    <w:rsid w:val="00AE50F1"/>
    <w:rsid w:val="00AF0F2C"/>
    <w:rsid w:val="00AF20C4"/>
    <w:rsid w:val="00AF2AE7"/>
    <w:rsid w:val="00AF4C60"/>
    <w:rsid w:val="00AF6C97"/>
    <w:rsid w:val="00B014AB"/>
    <w:rsid w:val="00B02177"/>
    <w:rsid w:val="00B0227D"/>
    <w:rsid w:val="00B0283B"/>
    <w:rsid w:val="00B03903"/>
    <w:rsid w:val="00B07BAF"/>
    <w:rsid w:val="00B1067A"/>
    <w:rsid w:val="00B11D18"/>
    <w:rsid w:val="00B12828"/>
    <w:rsid w:val="00B1558F"/>
    <w:rsid w:val="00B1574A"/>
    <w:rsid w:val="00B165F9"/>
    <w:rsid w:val="00B16FBD"/>
    <w:rsid w:val="00B177D3"/>
    <w:rsid w:val="00B20748"/>
    <w:rsid w:val="00B2172F"/>
    <w:rsid w:val="00B23C7B"/>
    <w:rsid w:val="00B240A6"/>
    <w:rsid w:val="00B305DE"/>
    <w:rsid w:val="00B3276F"/>
    <w:rsid w:val="00B3476C"/>
    <w:rsid w:val="00B35B92"/>
    <w:rsid w:val="00B36308"/>
    <w:rsid w:val="00B42BB5"/>
    <w:rsid w:val="00B44A4F"/>
    <w:rsid w:val="00B45D9D"/>
    <w:rsid w:val="00B47C34"/>
    <w:rsid w:val="00B50F2B"/>
    <w:rsid w:val="00B51727"/>
    <w:rsid w:val="00B522BC"/>
    <w:rsid w:val="00B54309"/>
    <w:rsid w:val="00B54EB8"/>
    <w:rsid w:val="00B61CCB"/>
    <w:rsid w:val="00B64BC5"/>
    <w:rsid w:val="00B65D7C"/>
    <w:rsid w:val="00B664CE"/>
    <w:rsid w:val="00B714D1"/>
    <w:rsid w:val="00B73B35"/>
    <w:rsid w:val="00B77B4E"/>
    <w:rsid w:val="00B81AB3"/>
    <w:rsid w:val="00B82005"/>
    <w:rsid w:val="00B8528E"/>
    <w:rsid w:val="00B858E6"/>
    <w:rsid w:val="00B86629"/>
    <w:rsid w:val="00B879B3"/>
    <w:rsid w:val="00B92551"/>
    <w:rsid w:val="00B9301C"/>
    <w:rsid w:val="00B93188"/>
    <w:rsid w:val="00B93430"/>
    <w:rsid w:val="00B93491"/>
    <w:rsid w:val="00B95892"/>
    <w:rsid w:val="00B9625E"/>
    <w:rsid w:val="00BA268A"/>
    <w:rsid w:val="00BA3584"/>
    <w:rsid w:val="00BA4488"/>
    <w:rsid w:val="00BA5751"/>
    <w:rsid w:val="00BA6689"/>
    <w:rsid w:val="00BA6A6C"/>
    <w:rsid w:val="00BA7437"/>
    <w:rsid w:val="00BA855F"/>
    <w:rsid w:val="00BB3D9F"/>
    <w:rsid w:val="00BB3E65"/>
    <w:rsid w:val="00BB6513"/>
    <w:rsid w:val="00BB6BF6"/>
    <w:rsid w:val="00BB7C61"/>
    <w:rsid w:val="00BC294F"/>
    <w:rsid w:val="00BC3AAC"/>
    <w:rsid w:val="00BC6E46"/>
    <w:rsid w:val="00BCBCDC"/>
    <w:rsid w:val="00BD4F0B"/>
    <w:rsid w:val="00BD5323"/>
    <w:rsid w:val="00BD60F5"/>
    <w:rsid w:val="00BE0009"/>
    <w:rsid w:val="00BE1215"/>
    <w:rsid w:val="00BE12C3"/>
    <w:rsid w:val="00BE3E29"/>
    <w:rsid w:val="00BE4F1B"/>
    <w:rsid w:val="00BE5F6D"/>
    <w:rsid w:val="00BE6E8B"/>
    <w:rsid w:val="00BF2660"/>
    <w:rsid w:val="00BF3E19"/>
    <w:rsid w:val="00BF59AF"/>
    <w:rsid w:val="00BF740B"/>
    <w:rsid w:val="00C01DAD"/>
    <w:rsid w:val="00C0546E"/>
    <w:rsid w:val="00C060D8"/>
    <w:rsid w:val="00C116ED"/>
    <w:rsid w:val="00C11878"/>
    <w:rsid w:val="00C12190"/>
    <w:rsid w:val="00C12D3A"/>
    <w:rsid w:val="00C148D9"/>
    <w:rsid w:val="00C201C6"/>
    <w:rsid w:val="00C20883"/>
    <w:rsid w:val="00C233FB"/>
    <w:rsid w:val="00C27E2F"/>
    <w:rsid w:val="00C311AE"/>
    <w:rsid w:val="00C33DDC"/>
    <w:rsid w:val="00C353A9"/>
    <w:rsid w:val="00C40E7E"/>
    <w:rsid w:val="00C45000"/>
    <w:rsid w:val="00C47CFA"/>
    <w:rsid w:val="00C50A5D"/>
    <w:rsid w:val="00C50B97"/>
    <w:rsid w:val="00C51A76"/>
    <w:rsid w:val="00C56B76"/>
    <w:rsid w:val="00C60111"/>
    <w:rsid w:val="00C6303A"/>
    <w:rsid w:val="00C643FD"/>
    <w:rsid w:val="00C67A44"/>
    <w:rsid w:val="00C70539"/>
    <w:rsid w:val="00C71F29"/>
    <w:rsid w:val="00C74020"/>
    <w:rsid w:val="00C74C52"/>
    <w:rsid w:val="00C75E23"/>
    <w:rsid w:val="00C7683F"/>
    <w:rsid w:val="00C80405"/>
    <w:rsid w:val="00C80DEF"/>
    <w:rsid w:val="00C835DA"/>
    <w:rsid w:val="00C83A46"/>
    <w:rsid w:val="00C863C6"/>
    <w:rsid w:val="00C920FE"/>
    <w:rsid w:val="00C941E3"/>
    <w:rsid w:val="00C947CE"/>
    <w:rsid w:val="00C97562"/>
    <w:rsid w:val="00CA043D"/>
    <w:rsid w:val="00CA0467"/>
    <w:rsid w:val="00CA27D8"/>
    <w:rsid w:val="00CA2A33"/>
    <w:rsid w:val="00CA2C21"/>
    <w:rsid w:val="00CA41F6"/>
    <w:rsid w:val="00CA4D3D"/>
    <w:rsid w:val="00CA5391"/>
    <w:rsid w:val="00CA7E07"/>
    <w:rsid w:val="00CB3DF5"/>
    <w:rsid w:val="00CB4180"/>
    <w:rsid w:val="00CB4B86"/>
    <w:rsid w:val="00CC1331"/>
    <w:rsid w:val="00CC411A"/>
    <w:rsid w:val="00CD21C4"/>
    <w:rsid w:val="00CE1A0C"/>
    <w:rsid w:val="00CE3A81"/>
    <w:rsid w:val="00CE3B5E"/>
    <w:rsid w:val="00CE56CF"/>
    <w:rsid w:val="00CE72A0"/>
    <w:rsid w:val="00CE7D6C"/>
    <w:rsid w:val="00CF2823"/>
    <w:rsid w:val="00CF37A9"/>
    <w:rsid w:val="00CF6C9C"/>
    <w:rsid w:val="00D0165B"/>
    <w:rsid w:val="00D030AF"/>
    <w:rsid w:val="00D036E7"/>
    <w:rsid w:val="00D03E81"/>
    <w:rsid w:val="00D04E00"/>
    <w:rsid w:val="00D04F52"/>
    <w:rsid w:val="00D059BC"/>
    <w:rsid w:val="00D07DF4"/>
    <w:rsid w:val="00D10C6E"/>
    <w:rsid w:val="00D1159F"/>
    <w:rsid w:val="00D1197B"/>
    <w:rsid w:val="00D11B5F"/>
    <w:rsid w:val="00D14252"/>
    <w:rsid w:val="00D14A4E"/>
    <w:rsid w:val="00D159A7"/>
    <w:rsid w:val="00D16D99"/>
    <w:rsid w:val="00D17E2C"/>
    <w:rsid w:val="00D241AE"/>
    <w:rsid w:val="00D27B9E"/>
    <w:rsid w:val="00D30824"/>
    <w:rsid w:val="00D3302A"/>
    <w:rsid w:val="00D3374D"/>
    <w:rsid w:val="00D4207F"/>
    <w:rsid w:val="00D426C5"/>
    <w:rsid w:val="00D47DB0"/>
    <w:rsid w:val="00D508D2"/>
    <w:rsid w:val="00D51EE2"/>
    <w:rsid w:val="00D53A52"/>
    <w:rsid w:val="00D54422"/>
    <w:rsid w:val="00D54859"/>
    <w:rsid w:val="00D5662C"/>
    <w:rsid w:val="00D66ADB"/>
    <w:rsid w:val="00D71F92"/>
    <w:rsid w:val="00D72886"/>
    <w:rsid w:val="00D751FA"/>
    <w:rsid w:val="00D75791"/>
    <w:rsid w:val="00D76F1F"/>
    <w:rsid w:val="00D772C9"/>
    <w:rsid w:val="00D774E7"/>
    <w:rsid w:val="00D834D1"/>
    <w:rsid w:val="00D83DAD"/>
    <w:rsid w:val="00D86687"/>
    <w:rsid w:val="00D87E27"/>
    <w:rsid w:val="00D902AD"/>
    <w:rsid w:val="00D90E06"/>
    <w:rsid w:val="00D91D41"/>
    <w:rsid w:val="00D94002"/>
    <w:rsid w:val="00DA0305"/>
    <w:rsid w:val="00DA148D"/>
    <w:rsid w:val="00DA4868"/>
    <w:rsid w:val="00DA5CA0"/>
    <w:rsid w:val="00DA6452"/>
    <w:rsid w:val="00DA7008"/>
    <w:rsid w:val="00DB3522"/>
    <w:rsid w:val="00DB394E"/>
    <w:rsid w:val="00DB39A9"/>
    <w:rsid w:val="00DB594D"/>
    <w:rsid w:val="00DB59EE"/>
    <w:rsid w:val="00DB6D29"/>
    <w:rsid w:val="00DC692D"/>
    <w:rsid w:val="00DD0A2B"/>
    <w:rsid w:val="00DD2461"/>
    <w:rsid w:val="00DE0326"/>
    <w:rsid w:val="00DE4B41"/>
    <w:rsid w:val="00DE7CC1"/>
    <w:rsid w:val="00DE7DD6"/>
    <w:rsid w:val="00DF0144"/>
    <w:rsid w:val="00DF0206"/>
    <w:rsid w:val="00DF0A9E"/>
    <w:rsid w:val="00DF1082"/>
    <w:rsid w:val="00DF18A6"/>
    <w:rsid w:val="00DF3625"/>
    <w:rsid w:val="00DF3D5E"/>
    <w:rsid w:val="00DF44C3"/>
    <w:rsid w:val="00DF5516"/>
    <w:rsid w:val="00DF6615"/>
    <w:rsid w:val="00DF6DAB"/>
    <w:rsid w:val="00E00828"/>
    <w:rsid w:val="00E02835"/>
    <w:rsid w:val="00E05FFB"/>
    <w:rsid w:val="00E060A0"/>
    <w:rsid w:val="00E1100F"/>
    <w:rsid w:val="00E12B91"/>
    <w:rsid w:val="00E13A87"/>
    <w:rsid w:val="00E13DC0"/>
    <w:rsid w:val="00E15201"/>
    <w:rsid w:val="00E1624F"/>
    <w:rsid w:val="00E16C29"/>
    <w:rsid w:val="00E24470"/>
    <w:rsid w:val="00E25174"/>
    <w:rsid w:val="00E27ED2"/>
    <w:rsid w:val="00E30875"/>
    <w:rsid w:val="00E312DB"/>
    <w:rsid w:val="00E32232"/>
    <w:rsid w:val="00E34132"/>
    <w:rsid w:val="00E36E6A"/>
    <w:rsid w:val="00E3726F"/>
    <w:rsid w:val="00E37E6A"/>
    <w:rsid w:val="00E41D60"/>
    <w:rsid w:val="00E4309D"/>
    <w:rsid w:val="00E43B96"/>
    <w:rsid w:val="00E50199"/>
    <w:rsid w:val="00E50852"/>
    <w:rsid w:val="00E509F8"/>
    <w:rsid w:val="00E5219B"/>
    <w:rsid w:val="00E526D2"/>
    <w:rsid w:val="00E52B5A"/>
    <w:rsid w:val="00E53ADE"/>
    <w:rsid w:val="00E54093"/>
    <w:rsid w:val="00E54099"/>
    <w:rsid w:val="00E54BED"/>
    <w:rsid w:val="00E55B64"/>
    <w:rsid w:val="00E57278"/>
    <w:rsid w:val="00E613F7"/>
    <w:rsid w:val="00E61696"/>
    <w:rsid w:val="00E66C58"/>
    <w:rsid w:val="00E75D66"/>
    <w:rsid w:val="00E76212"/>
    <w:rsid w:val="00E77A58"/>
    <w:rsid w:val="00E834D7"/>
    <w:rsid w:val="00E85F9D"/>
    <w:rsid w:val="00E8750E"/>
    <w:rsid w:val="00E87FB9"/>
    <w:rsid w:val="00E913FC"/>
    <w:rsid w:val="00E94431"/>
    <w:rsid w:val="00E94FC7"/>
    <w:rsid w:val="00E956B9"/>
    <w:rsid w:val="00E96182"/>
    <w:rsid w:val="00E97B7E"/>
    <w:rsid w:val="00EA09B9"/>
    <w:rsid w:val="00EA5D8A"/>
    <w:rsid w:val="00EA641E"/>
    <w:rsid w:val="00EA67D6"/>
    <w:rsid w:val="00EA693D"/>
    <w:rsid w:val="00EA6B53"/>
    <w:rsid w:val="00EA7372"/>
    <w:rsid w:val="00EA797B"/>
    <w:rsid w:val="00EA7982"/>
    <w:rsid w:val="00EB0FC1"/>
    <w:rsid w:val="00EB6278"/>
    <w:rsid w:val="00EC1027"/>
    <w:rsid w:val="00EC3B99"/>
    <w:rsid w:val="00EC55AB"/>
    <w:rsid w:val="00EC6CF6"/>
    <w:rsid w:val="00ED271F"/>
    <w:rsid w:val="00ED2B7D"/>
    <w:rsid w:val="00ED485E"/>
    <w:rsid w:val="00ED6C5A"/>
    <w:rsid w:val="00ED72C6"/>
    <w:rsid w:val="00EE0112"/>
    <w:rsid w:val="00EE2BB2"/>
    <w:rsid w:val="00EE36EA"/>
    <w:rsid w:val="00EE55E0"/>
    <w:rsid w:val="00EE68A3"/>
    <w:rsid w:val="00EF033D"/>
    <w:rsid w:val="00EF184B"/>
    <w:rsid w:val="00EF27E8"/>
    <w:rsid w:val="00EF43AB"/>
    <w:rsid w:val="00EF50DD"/>
    <w:rsid w:val="00EF52BC"/>
    <w:rsid w:val="00EF5E75"/>
    <w:rsid w:val="00F002F3"/>
    <w:rsid w:val="00F0675C"/>
    <w:rsid w:val="00F13E0F"/>
    <w:rsid w:val="00F13E8B"/>
    <w:rsid w:val="00F23038"/>
    <w:rsid w:val="00F23126"/>
    <w:rsid w:val="00F23AA9"/>
    <w:rsid w:val="00F23BF4"/>
    <w:rsid w:val="00F25624"/>
    <w:rsid w:val="00F31146"/>
    <w:rsid w:val="00F318A2"/>
    <w:rsid w:val="00F32CAB"/>
    <w:rsid w:val="00F3337D"/>
    <w:rsid w:val="00F34A75"/>
    <w:rsid w:val="00F4603C"/>
    <w:rsid w:val="00F46E73"/>
    <w:rsid w:val="00F5041E"/>
    <w:rsid w:val="00F54EE3"/>
    <w:rsid w:val="00F57E87"/>
    <w:rsid w:val="00F62D96"/>
    <w:rsid w:val="00F63337"/>
    <w:rsid w:val="00F6351A"/>
    <w:rsid w:val="00F6442A"/>
    <w:rsid w:val="00F64D16"/>
    <w:rsid w:val="00F658A8"/>
    <w:rsid w:val="00F66338"/>
    <w:rsid w:val="00F66407"/>
    <w:rsid w:val="00F70959"/>
    <w:rsid w:val="00F714BF"/>
    <w:rsid w:val="00F74B41"/>
    <w:rsid w:val="00F77062"/>
    <w:rsid w:val="00F7792A"/>
    <w:rsid w:val="00F8432A"/>
    <w:rsid w:val="00F8444A"/>
    <w:rsid w:val="00F850A4"/>
    <w:rsid w:val="00F863E4"/>
    <w:rsid w:val="00F90497"/>
    <w:rsid w:val="00F9170E"/>
    <w:rsid w:val="00F94D0F"/>
    <w:rsid w:val="00F95347"/>
    <w:rsid w:val="00F95D86"/>
    <w:rsid w:val="00FA36DB"/>
    <w:rsid w:val="00FA46BC"/>
    <w:rsid w:val="00FA6C49"/>
    <w:rsid w:val="00FA7EDC"/>
    <w:rsid w:val="00FB02DB"/>
    <w:rsid w:val="00FB38EA"/>
    <w:rsid w:val="00FB5121"/>
    <w:rsid w:val="00FB745B"/>
    <w:rsid w:val="00FC2F73"/>
    <w:rsid w:val="00FC3BB7"/>
    <w:rsid w:val="00FC3FE4"/>
    <w:rsid w:val="00FC7500"/>
    <w:rsid w:val="00FC7CDF"/>
    <w:rsid w:val="00FC7EE6"/>
    <w:rsid w:val="00FD122D"/>
    <w:rsid w:val="00FD1D6C"/>
    <w:rsid w:val="00FD53BD"/>
    <w:rsid w:val="00FD678C"/>
    <w:rsid w:val="00FD7348"/>
    <w:rsid w:val="00FE015C"/>
    <w:rsid w:val="00FE2042"/>
    <w:rsid w:val="00FE7E04"/>
    <w:rsid w:val="00FF1F91"/>
    <w:rsid w:val="00FF2061"/>
    <w:rsid w:val="00FF24E9"/>
    <w:rsid w:val="00FF256A"/>
    <w:rsid w:val="00FF38E7"/>
    <w:rsid w:val="01010FE5"/>
    <w:rsid w:val="01190952"/>
    <w:rsid w:val="01666EC1"/>
    <w:rsid w:val="01A760BF"/>
    <w:rsid w:val="01B0B979"/>
    <w:rsid w:val="02047A18"/>
    <w:rsid w:val="021C7385"/>
    <w:rsid w:val="02715B4B"/>
    <w:rsid w:val="02C2ED5C"/>
    <w:rsid w:val="02FF2D77"/>
    <w:rsid w:val="0310E1D0"/>
    <w:rsid w:val="03D7CDB3"/>
    <w:rsid w:val="04647456"/>
    <w:rsid w:val="04690828"/>
    <w:rsid w:val="04ED118A"/>
    <w:rsid w:val="05178FB8"/>
    <w:rsid w:val="054AEB67"/>
    <w:rsid w:val="055A443E"/>
    <w:rsid w:val="05719D5A"/>
    <w:rsid w:val="0576D037"/>
    <w:rsid w:val="057EC730"/>
    <w:rsid w:val="06727FB5"/>
    <w:rsid w:val="0687D5FB"/>
    <w:rsid w:val="06AD8FD0"/>
    <w:rsid w:val="06D06357"/>
    <w:rsid w:val="06D26668"/>
    <w:rsid w:val="0723605D"/>
    <w:rsid w:val="075B1A83"/>
    <w:rsid w:val="0842DFEA"/>
    <w:rsid w:val="0854114E"/>
    <w:rsid w:val="085BCBE6"/>
    <w:rsid w:val="087A830B"/>
    <w:rsid w:val="088989FA"/>
    <w:rsid w:val="0889CDED"/>
    <w:rsid w:val="08939D2B"/>
    <w:rsid w:val="08A9C2B0"/>
    <w:rsid w:val="090BBD23"/>
    <w:rsid w:val="090FCDD6"/>
    <w:rsid w:val="09CEFE9D"/>
    <w:rsid w:val="0A067082"/>
    <w:rsid w:val="0AA857CD"/>
    <w:rsid w:val="0AC98AFA"/>
    <w:rsid w:val="0B0EC84B"/>
    <w:rsid w:val="0B229D70"/>
    <w:rsid w:val="0BB44603"/>
    <w:rsid w:val="0BD88CB1"/>
    <w:rsid w:val="0BE8FE3A"/>
    <w:rsid w:val="0BFDCF7E"/>
    <w:rsid w:val="0C32572C"/>
    <w:rsid w:val="0C34EFFA"/>
    <w:rsid w:val="0C808ED9"/>
    <w:rsid w:val="0CF882DD"/>
    <w:rsid w:val="0DABC33C"/>
    <w:rsid w:val="0E13E67D"/>
    <w:rsid w:val="0E1F0BD7"/>
    <w:rsid w:val="0E46A905"/>
    <w:rsid w:val="0FCE093F"/>
    <w:rsid w:val="0FEC0A40"/>
    <w:rsid w:val="106835D5"/>
    <w:rsid w:val="11243593"/>
    <w:rsid w:val="11D0E02E"/>
    <w:rsid w:val="11E39C0D"/>
    <w:rsid w:val="120D5482"/>
    <w:rsid w:val="123EE490"/>
    <w:rsid w:val="126FD389"/>
    <w:rsid w:val="1292640E"/>
    <w:rsid w:val="12C4E64D"/>
    <w:rsid w:val="12C507E4"/>
    <w:rsid w:val="12E09858"/>
    <w:rsid w:val="130C163C"/>
    <w:rsid w:val="137C6D46"/>
    <w:rsid w:val="13ADFB9D"/>
    <w:rsid w:val="13B7388C"/>
    <w:rsid w:val="13C29287"/>
    <w:rsid w:val="13D230EE"/>
    <w:rsid w:val="142DAFB6"/>
    <w:rsid w:val="1454FB8F"/>
    <w:rsid w:val="1574F1BB"/>
    <w:rsid w:val="15E1605A"/>
    <w:rsid w:val="16544815"/>
    <w:rsid w:val="167D4984"/>
    <w:rsid w:val="1688F701"/>
    <w:rsid w:val="16B4A4E2"/>
    <w:rsid w:val="16C44349"/>
    <w:rsid w:val="16F2B2BA"/>
    <w:rsid w:val="177E3748"/>
    <w:rsid w:val="177FD413"/>
    <w:rsid w:val="17B11EA9"/>
    <w:rsid w:val="17EEFCC9"/>
    <w:rsid w:val="180B79BB"/>
    <w:rsid w:val="181E7590"/>
    <w:rsid w:val="186AD8DD"/>
    <w:rsid w:val="189E1A2D"/>
    <w:rsid w:val="18E4A4B3"/>
    <w:rsid w:val="1934C3C7"/>
    <w:rsid w:val="1942429C"/>
    <w:rsid w:val="198AF58D"/>
    <w:rsid w:val="1A244F01"/>
    <w:rsid w:val="1A4991CE"/>
    <w:rsid w:val="1AFCDF9F"/>
    <w:rsid w:val="1AFEBF9F"/>
    <w:rsid w:val="1BD6B70E"/>
    <w:rsid w:val="1C06A9E8"/>
    <w:rsid w:val="1C47B51B"/>
    <w:rsid w:val="1C685FA1"/>
    <w:rsid w:val="1CD16A6D"/>
    <w:rsid w:val="1CE0E8B0"/>
    <w:rsid w:val="1D72184B"/>
    <w:rsid w:val="1DDD2FF2"/>
    <w:rsid w:val="1DE6796D"/>
    <w:rsid w:val="1DE693C1"/>
    <w:rsid w:val="1E00192E"/>
    <w:rsid w:val="1E433B18"/>
    <w:rsid w:val="1E4C9DD4"/>
    <w:rsid w:val="1E99F402"/>
    <w:rsid w:val="1EF8BC43"/>
    <w:rsid w:val="1F05826D"/>
    <w:rsid w:val="1F157B0D"/>
    <w:rsid w:val="1FC37CC8"/>
    <w:rsid w:val="1FD2FB0B"/>
    <w:rsid w:val="202FA7B8"/>
    <w:rsid w:val="2034BB32"/>
    <w:rsid w:val="205373F7"/>
    <w:rsid w:val="2064886F"/>
    <w:rsid w:val="2128F1EA"/>
    <w:rsid w:val="21BE03ED"/>
    <w:rsid w:val="2225B9A7"/>
    <w:rsid w:val="226970BA"/>
    <w:rsid w:val="22C50D66"/>
    <w:rsid w:val="231F9FE2"/>
    <w:rsid w:val="239B779B"/>
    <w:rsid w:val="23C7DDBD"/>
    <w:rsid w:val="23CC1187"/>
    <w:rsid w:val="23F10606"/>
    <w:rsid w:val="249A83F1"/>
    <w:rsid w:val="2502CF80"/>
    <w:rsid w:val="2538ECAC"/>
    <w:rsid w:val="25C54111"/>
    <w:rsid w:val="264CBBB3"/>
    <w:rsid w:val="2671F3BF"/>
    <w:rsid w:val="268402EB"/>
    <w:rsid w:val="2689ED2C"/>
    <w:rsid w:val="26DBB1C0"/>
    <w:rsid w:val="276CA71E"/>
    <w:rsid w:val="27714DA0"/>
    <w:rsid w:val="27BB1E2F"/>
    <w:rsid w:val="27F4E1DB"/>
    <w:rsid w:val="284F69E9"/>
    <w:rsid w:val="2879D7B5"/>
    <w:rsid w:val="2890DBE3"/>
    <w:rsid w:val="28CD0EB3"/>
    <w:rsid w:val="28F2447A"/>
    <w:rsid w:val="29289288"/>
    <w:rsid w:val="293DCF73"/>
    <w:rsid w:val="29698B48"/>
    <w:rsid w:val="29781677"/>
    <w:rsid w:val="29B78968"/>
    <w:rsid w:val="29C495BC"/>
    <w:rsid w:val="29C58902"/>
    <w:rsid w:val="29C7422A"/>
    <w:rsid w:val="2AC56766"/>
    <w:rsid w:val="2B75E152"/>
    <w:rsid w:val="2B82A11C"/>
    <w:rsid w:val="2BA33C6B"/>
    <w:rsid w:val="2BCBAF53"/>
    <w:rsid w:val="2BFC5042"/>
    <w:rsid w:val="2CFC694F"/>
    <w:rsid w:val="2D0BE16A"/>
    <w:rsid w:val="2D2CB0E7"/>
    <w:rsid w:val="2D3BFA90"/>
    <w:rsid w:val="2DB3C3C4"/>
    <w:rsid w:val="2E17F5EC"/>
    <w:rsid w:val="2E1C5391"/>
    <w:rsid w:val="2F0D19A5"/>
    <w:rsid w:val="2F4FE585"/>
    <w:rsid w:val="2FA3108C"/>
    <w:rsid w:val="303F0A6A"/>
    <w:rsid w:val="3058285C"/>
    <w:rsid w:val="307150B9"/>
    <w:rsid w:val="30DD0AC5"/>
    <w:rsid w:val="30F67BC0"/>
    <w:rsid w:val="3114143D"/>
    <w:rsid w:val="3156F595"/>
    <w:rsid w:val="322D269C"/>
    <w:rsid w:val="33101F7B"/>
    <w:rsid w:val="3329F9DA"/>
    <w:rsid w:val="33636314"/>
    <w:rsid w:val="3392C2F3"/>
    <w:rsid w:val="3432349A"/>
    <w:rsid w:val="35177E42"/>
    <w:rsid w:val="353AD1AA"/>
    <w:rsid w:val="355F6A89"/>
    <w:rsid w:val="357C2953"/>
    <w:rsid w:val="3634B03F"/>
    <w:rsid w:val="364C702E"/>
    <w:rsid w:val="3714A88E"/>
    <w:rsid w:val="372446F5"/>
    <w:rsid w:val="37BA7CBD"/>
    <w:rsid w:val="37D24E38"/>
    <w:rsid w:val="37E0FDA5"/>
    <w:rsid w:val="383A7F96"/>
    <w:rsid w:val="3886351B"/>
    <w:rsid w:val="38AA7BC9"/>
    <w:rsid w:val="38C707C2"/>
    <w:rsid w:val="392CAEF2"/>
    <w:rsid w:val="3968EF0D"/>
    <w:rsid w:val="39CF5F8B"/>
    <w:rsid w:val="3B0334B0"/>
    <w:rsid w:val="3B2BC8A3"/>
    <w:rsid w:val="3B671578"/>
    <w:rsid w:val="3BD77197"/>
    <w:rsid w:val="3BE888C6"/>
    <w:rsid w:val="3C86D9CE"/>
    <w:rsid w:val="3CBE50A3"/>
    <w:rsid w:val="3CBFAC79"/>
    <w:rsid w:val="3D1791B7"/>
    <w:rsid w:val="3D26F828"/>
    <w:rsid w:val="3D766508"/>
    <w:rsid w:val="3D9BA7D5"/>
    <w:rsid w:val="3D9F1545"/>
    <w:rsid w:val="3DC25FAA"/>
    <w:rsid w:val="3DF5470B"/>
    <w:rsid w:val="3E34D84C"/>
    <w:rsid w:val="3E526064"/>
    <w:rsid w:val="3EDF3BB7"/>
    <w:rsid w:val="3F58BFEF"/>
    <w:rsid w:val="3F5E300B"/>
    <w:rsid w:val="3FD29787"/>
    <w:rsid w:val="4032FEB7"/>
    <w:rsid w:val="405D6C83"/>
    <w:rsid w:val="40B246F6"/>
    <w:rsid w:val="41A82A8A"/>
    <w:rsid w:val="42060E2C"/>
    <w:rsid w:val="4271FE28"/>
    <w:rsid w:val="4451A6B0"/>
    <w:rsid w:val="44B9C88E"/>
    <w:rsid w:val="453DE0C4"/>
    <w:rsid w:val="4544D22B"/>
    <w:rsid w:val="4573E65C"/>
    <w:rsid w:val="4671B5E9"/>
    <w:rsid w:val="475D8D29"/>
    <w:rsid w:val="47E1DE4B"/>
    <w:rsid w:val="484F0566"/>
    <w:rsid w:val="48C0600C"/>
    <w:rsid w:val="494A8D71"/>
    <w:rsid w:val="49DC0333"/>
    <w:rsid w:val="4A9921F7"/>
    <w:rsid w:val="4A992BF7"/>
    <w:rsid w:val="4ACC87A1"/>
    <w:rsid w:val="4BA17FF0"/>
    <w:rsid w:val="4BCBA77A"/>
    <w:rsid w:val="4BCBEDBC"/>
    <w:rsid w:val="4C3BA3AD"/>
    <w:rsid w:val="4C956BE0"/>
    <w:rsid w:val="4D1E6678"/>
    <w:rsid w:val="4D93466D"/>
    <w:rsid w:val="4DEFD6EA"/>
    <w:rsid w:val="4E13C770"/>
    <w:rsid w:val="4EBE0017"/>
    <w:rsid w:val="4ED0C5AC"/>
    <w:rsid w:val="4ED4B723"/>
    <w:rsid w:val="4EFDBC70"/>
    <w:rsid w:val="4F07DBC3"/>
    <w:rsid w:val="4F4E6649"/>
    <w:rsid w:val="4FB33393"/>
    <w:rsid w:val="4FC027E9"/>
    <w:rsid w:val="504FE98D"/>
    <w:rsid w:val="507E9B2D"/>
    <w:rsid w:val="507F9923"/>
    <w:rsid w:val="509790B9"/>
    <w:rsid w:val="509FD8D5"/>
    <w:rsid w:val="50B35364"/>
    <w:rsid w:val="50BDCC27"/>
    <w:rsid w:val="50BEF5A5"/>
    <w:rsid w:val="511B4E52"/>
    <w:rsid w:val="512BDC73"/>
    <w:rsid w:val="5199FECD"/>
    <w:rsid w:val="51AD4FC1"/>
    <w:rsid w:val="51F9EE1E"/>
    <w:rsid w:val="52587211"/>
    <w:rsid w:val="52704377"/>
    <w:rsid w:val="52AD23B1"/>
    <w:rsid w:val="52C1C2F5"/>
    <w:rsid w:val="53CFE813"/>
    <w:rsid w:val="53FADC7C"/>
    <w:rsid w:val="54602988"/>
    <w:rsid w:val="54BF3BBB"/>
    <w:rsid w:val="54C0C95F"/>
    <w:rsid w:val="553F91D0"/>
    <w:rsid w:val="55AA73BD"/>
    <w:rsid w:val="55BD5E4D"/>
    <w:rsid w:val="56B5791B"/>
    <w:rsid w:val="56EC7BEB"/>
    <w:rsid w:val="57100129"/>
    <w:rsid w:val="57B484B1"/>
    <w:rsid w:val="57B9A329"/>
    <w:rsid w:val="580E7662"/>
    <w:rsid w:val="58249D5A"/>
    <w:rsid w:val="5826ED08"/>
    <w:rsid w:val="583C96C7"/>
    <w:rsid w:val="5841F9AE"/>
    <w:rsid w:val="588CE7B1"/>
    <w:rsid w:val="59118D85"/>
    <w:rsid w:val="5999F033"/>
    <w:rsid w:val="59B0424A"/>
    <w:rsid w:val="5A09AA91"/>
    <w:rsid w:val="5A278703"/>
    <w:rsid w:val="5A380B9D"/>
    <w:rsid w:val="5ADDA0DB"/>
    <w:rsid w:val="5AF42D34"/>
    <w:rsid w:val="5B2EA922"/>
    <w:rsid w:val="5B3E31D3"/>
    <w:rsid w:val="5B5368B9"/>
    <w:rsid w:val="5BC051B5"/>
    <w:rsid w:val="5BC7CDD4"/>
    <w:rsid w:val="5BDD53EE"/>
    <w:rsid w:val="5BFC91D0"/>
    <w:rsid w:val="5C488C72"/>
    <w:rsid w:val="5C659F2F"/>
    <w:rsid w:val="5C745B04"/>
    <w:rsid w:val="5C7B73D3"/>
    <w:rsid w:val="5D17F570"/>
    <w:rsid w:val="5D2D0F54"/>
    <w:rsid w:val="5DD40AD4"/>
    <w:rsid w:val="5E1CD77B"/>
    <w:rsid w:val="5E226356"/>
    <w:rsid w:val="5E37EB9C"/>
    <w:rsid w:val="5E9328D7"/>
    <w:rsid w:val="5EB26410"/>
    <w:rsid w:val="5F17311A"/>
    <w:rsid w:val="5F3A9ECD"/>
    <w:rsid w:val="5F4A20A3"/>
    <w:rsid w:val="5FD5E871"/>
    <w:rsid w:val="5FE5C11D"/>
    <w:rsid w:val="5FFFA26B"/>
    <w:rsid w:val="606A484F"/>
    <w:rsid w:val="60B905A5"/>
    <w:rsid w:val="60C87B0F"/>
    <w:rsid w:val="60D131E3"/>
    <w:rsid w:val="60F93DE7"/>
    <w:rsid w:val="61028E4D"/>
    <w:rsid w:val="6146014A"/>
    <w:rsid w:val="61BC6FD8"/>
    <w:rsid w:val="6224BA2F"/>
    <w:rsid w:val="624E186B"/>
    <w:rsid w:val="62D2BB61"/>
    <w:rsid w:val="6318051A"/>
    <w:rsid w:val="631B48D7"/>
    <w:rsid w:val="638514BE"/>
    <w:rsid w:val="638FF5F1"/>
    <w:rsid w:val="63996F15"/>
    <w:rsid w:val="63AF3C48"/>
    <w:rsid w:val="63C88189"/>
    <w:rsid w:val="63E6D4E5"/>
    <w:rsid w:val="64B5DFD9"/>
    <w:rsid w:val="64F0C9E2"/>
    <w:rsid w:val="64FA4091"/>
    <w:rsid w:val="65582433"/>
    <w:rsid w:val="6594644E"/>
    <w:rsid w:val="65B9A71B"/>
    <w:rsid w:val="65CA18A4"/>
    <w:rsid w:val="660047F5"/>
    <w:rsid w:val="665B8E66"/>
    <w:rsid w:val="66772719"/>
    <w:rsid w:val="66C1E9F2"/>
    <w:rsid w:val="67121424"/>
    <w:rsid w:val="673D9156"/>
    <w:rsid w:val="6746CC5B"/>
    <w:rsid w:val="67A3BCB7"/>
    <w:rsid w:val="67DDC219"/>
    <w:rsid w:val="67E9FA17"/>
    <w:rsid w:val="685CF105"/>
    <w:rsid w:val="68622FFB"/>
    <w:rsid w:val="688676A9"/>
    <w:rsid w:val="6896E832"/>
    <w:rsid w:val="692EB9EC"/>
    <w:rsid w:val="696FA40A"/>
    <w:rsid w:val="6A09C261"/>
    <w:rsid w:val="6AC1D075"/>
    <w:rsid w:val="6B0E7979"/>
    <w:rsid w:val="6B9C44EE"/>
    <w:rsid w:val="6C12B59A"/>
    <w:rsid w:val="6C3365DB"/>
    <w:rsid w:val="6C52171F"/>
    <w:rsid w:val="6CC7EDD9"/>
    <w:rsid w:val="6D8D26D6"/>
    <w:rsid w:val="6D8E088B"/>
    <w:rsid w:val="6DE7A095"/>
    <w:rsid w:val="6E10D32C"/>
    <w:rsid w:val="6E3B5578"/>
    <w:rsid w:val="6E4654B1"/>
    <w:rsid w:val="6E660319"/>
    <w:rsid w:val="6EECCE88"/>
    <w:rsid w:val="6F1DBD81"/>
    <w:rsid w:val="6F1E03C3"/>
    <w:rsid w:val="6F290EA3"/>
    <w:rsid w:val="6F2E7B1E"/>
    <w:rsid w:val="6F34BACF"/>
    <w:rsid w:val="6F55561E"/>
    <w:rsid w:val="6F9D9E39"/>
    <w:rsid w:val="70707C7F"/>
    <w:rsid w:val="70A5F52B"/>
    <w:rsid w:val="7102E587"/>
    <w:rsid w:val="714D4109"/>
    <w:rsid w:val="71AD50D5"/>
    <w:rsid w:val="71CA0F9F"/>
    <w:rsid w:val="71D81A63"/>
    <w:rsid w:val="7259F1CA"/>
    <w:rsid w:val="726D70CA"/>
    <w:rsid w:val="72A07C50"/>
    <w:rsid w:val="7321B35A"/>
    <w:rsid w:val="7343A2D8"/>
    <w:rsid w:val="73722D41"/>
    <w:rsid w:val="7398D1CF"/>
    <w:rsid w:val="73B8B7C7"/>
    <w:rsid w:val="73DCDE4C"/>
    <w:rsid w:val="73F4F7E2"/>
    <w:rsid w:val="7405696B"/>
    <w:rsid w:val="740A420F"/>
    <w:rsid w:val="74F6941B"/>
    <w:rsid w:val="751FF220"/>
    <w:rsid w:val="754C0425"/>
    <w:rsid w:val="75928EAB"/>
    <w:rsid w:val="75E2ADBF"/>
    <w:rsid w:val="763051AE"/>
    <w:rsid w:val="7638DF85"/>
    <w:rsid w:val="766FA8DA"/>
    <w:rsid w:val="77511AFC"/>
    <w:rsid w:val="77546C22"/>
    <w:rsid w:val="778136D3"/>
    <w:rsid w:val="78114BCF"/>
    <w:rsid w:val="7845C2E6"/>
    <w:rsid w:val="78ECEB5D"/>
    <w:rsid w:val="7A8AE908"/>
    <w:rsid w:val="7A8F294E"/>
    <w:rsid w:val="7AF84CAC"/>
    <w:rsid w:val="7B035E2A"/>
    <w:rsid w:val="7B58C6A2"/>
    <w:rsid w:val="7B708596"/>
    <w:rsid w:val="7BA6A63B"/>
    <w:rsid w:val="7BA7A25A"/>
    <w:rsid w:val="7BE205A5"/>
    <w:rsid w:val="7C3526A5"/>
    <w:rsid w:val="7C5C957C"/>
    <w:rsid w:val="7CC2F8BA"/>
    <w:rsid w:val="7CD3B3F1"/>
    <w:rsid w:val="7CF87DE8"/>
    <w:rsid w:val="7D20783B"/>
    <w:rsid w:val="7D474F40"/>
    <w:rsid w:val="7E0C474F"/>
    <w:rsid w:val="7E80BF29"/>
    <w:rsid w:val="7E97EF48"/>
    <w:rsid w:val="7EA57EC0"/>
    <w:rsid w:val="7F2A6129"/>
    <w:rsid w:val="7FCD89DA"/>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228F3"/>
  <w15:docId w15:val="{66EF4931-943C-4AFB-B946-1650CA223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D5AD4"/>
  </w:style>
  <w:style w:type="paragraph" w:styleId="Titre1">
    <w:name w:val="heading 1"/>
    <w:basedOn w:val="Normal"/>
    <w:next w:val="Normal"/>
    <w:link w:val="Titre1Car"/>
    <w:uiPriority w:val="9"/>
    <w:rsid w:val="003C16D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rsid w:val="003C16D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3C16D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3C16D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3C16D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3C16D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3C16D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3C16D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3C16D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16D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C16D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C16D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3C16D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3C16D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3C16D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3C16D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3C16D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3C16D3"/>
    <w:rPr>
      <w:rFonts w:asciiTheme="majorHAnsi" w:eastAsiaTheme="majorEastAsia" w:hAnsiTheme="majorHAnsi" w:cstheme="majorBidi"/>
      <w:i/>
      <w:iCs/>
      <w:color w:val="404040" w:themeColor="text1" w:themeTint="BF"/>
      <w:sz w:val="20"/>
      <w:szCs w:val="20"/>
    </w:rPr>
  </w:style>
  <w:style w:type="paragraph" w:customStyle="1" w:styleId="Corps1">
    <w:name w:val="Corps 1"/>
    <w:basedOn w:val="Normal"/>
    <w:qFormat/>
    <w:rsid w:val="006E2CAB"/>
    <w:pPr>
      <w:jc w:val="both"/>
    </w:pPr>
    <w:rPr>
      <w:sz w:val="24"/>
    </w:rPr>
  </w:style>
  <w:style w:type="paragraph" w:customStyle="1" w:styleId="Level1">
    <w:name w:val="Level 1"/>
    <w:basedOn w:val="Normal"/>
    <w:next w:val="Corps1"/>
    <w:qFormat/>
    <w:rsid w:val="00DF6615"/>
    <w:pPr>
      <w:numPr>
        <w:numId w:val="3"/>
      </w:numPr>
      <w:ind w:left="431" w:hanging="431"/>
      <w:outlineLvl w:val="0"/>
    </w:pPr>
    <w:rPr>
      <w:rFonts w:asciiTheme="majorHAnsi" w:hAnsiTheme="majorHAnsi"/>
      <w:sz w:val="36"/>
    </w:rPr>
  </w:style>
  <w:style w:type="paragraph" w:customStyle="1" w:styleId="Level2">
    <w:name w:val="Level 2"/>
    <w:basedOn w:val="Normal"/>
    <w:next w:val="Corps2"/>
    <w:qFormat/>
    <w:rsid w:val="008F02D6"/>
    <w:pPr>
      <w:numPr>
        <w:ilvl w:val="1"/>
        <w:numId w:val="3"/>
      </w:numPr>
      <w:outlineLvl w:val="1"/>
    </w:pPr>
    <w:rPr>
      <w:rFonts w:asciiTheme="majorHAnsi" w:hAnsiTheme="majorHAnsi"/>
      <w:sz w:val="32"/>
    </w:rPr>
  </w:style>
  <w:style w:type="paragraph" w:customStyle="1" w:styleId="Corps2">
    <w:name w:val="Corps 2"/>
    <w:basedOn w:val="Normal"/>
    <w:qFormat/>
    <w:rsid w:val="006E2CAB"/>
    <w:pPr>
      <w:ind w:left="567"/>
      <w:jc w:val="both"/>
    </w:pPr>
  </w:style>
  <w:style w:type="paragraph" w:customStyle="1" w:styleId="Corps3">
    <w:name w:val="Corps 3"/>
    <w:basedOn w:val="Normal"/>
    <w:qFormat/>
    <w:rsid w:val="002E3BED"/>
    <w:pPr>
      <w:ind w:left="1134"/>
    </w:pPr>
  </w:style>
  <w:style w:type="paragraph" w:customStyle="1" w:styleId="Level3">
    <w:name w:val="Level 3"/>
    <w:basedOn w:val="Normal"/>
    <w:next w:val="Corps3"/>
    <w:qFormat/>
    <w:rsid w:val="008F02D6"/>
    <w:pPr>
      <w:numPr>
        <w:ilvl w:val="2"/>
        <w:numId w:val="3"/>
      </w:numPr>
      <w:outlineLvl w:val="2"/>
    </w:pPr>
    <w:rPr>
      <w:rFonts w:asciiTheme="majorHAnsi" w:hAnsiTheme="majorHAnsi"/>
      <w:sz w:val="28"/>
    </w:rPr>
  </w:style>
  <w:style w:type="paragraph" w:customStyle="1" w:styleId="MasterLevel">
    <w:name w:val="Master Level"/>
    <w:basedOn w:val="Normal"/>
    <w:next w:val="Level1"/>
    <w:qFormat/>
    <w:rsid w:val="00037102"/>
    <w:pPr>
      <w:jc w:val="center"/>
    </w:pPr>
    <w:rPr>
      <w:rFonts w:asciiTheme="majorHAnsi" w:hAnsiTheme="majorHAnsi"/>
      <w:sz w:val="48"/>
    </w:rPr>
  </w:style>
  <w:style w:type="paragraph" w:styleId="En-ttedetabledesmatires">
    <w:name w:val="TOC Heading"/>
    <w:basedOn w:val="Titre1"/>
    <w:next w:val="Normal"/>
    <w:uiPriority w:val="39"/>
    <w:unhideWhenUsed/>
    <w:qFormat/>
    <w:rsid w:val="009C1285"/>
    <w:pPr>
      <w:numPr>
        <w:numId w:val="0"/>
      </w:numPr>
      <w:outlineLvl w:val="9"/>
    </w:pPr>
    <w:rPr>
      <w:lang w:eastAsia="fr-CH"/>
    </w:rPr>
  </w:style>
  <w:style w:type="paragraph" w:styleId="Textedebulles">
    <w:name w:val="Balloon Text"/>
    <w:basedOn w:val="Normal"/>
    <w:link w:val="TextedebullesCar"/>
    <w:uiPriority w:val="99"/>
    <w:semiHidden/>
    <w:unhideWhenUsed/>
    <w:rsid w:val="009C12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1285"/>
    <w:rPr>
      <w:rFonts w:ascii="Tahoma" w:hAnsi="Tahoma" w:cs="Tahoma"/>
      <w:sz w:val="16"/>
      <w:szCs w:val="16"/>
    </w:rPr>
  </w:style>
  <w:style w:type="paragraph" w:styleId="TM1">
    <w:name w:val="toc 1"/>
    <w:basedOn w:val="Normal"/>
    <w:next w:val="Normal"/>
    <w:autoRedefine/>
    <w:uiPriority w:val="39"/>
    <w:unhideWhenUsed/>
    <w:rsid w:val="0008643A"/>
    <w:pPr>
      <w:tabs>
        <w:tab w:val="left" w:pos="440"/>
        <w:tab w:val="right" w:leader="dot" w:pos="9062"/>
      </w:tabs>
      <w:spacing w:after="100"/>
    </w:pPr>
  </w:style>
  <w:style w:type="character" w:styleId="Lienhypertexte">
    <w:name w:val="Hyperlink"/>
    <w:basedOn w:val="Policepardfaut"/>
    <w:uiPriority w:val="99"/>
    <w:unhideWhenUsed/>
    <w:rsid w:val="009C1285"/>
    <w:rPr>
      <w:color w:val="0000FF" w:themeColor="hyperlink"/>
      <w:u w:val="single"/>
    </w:rPr>
  </w:style>
  <w:style w:type="paragraph" w:styleId="TM2">
    <w:name w:val="toc 2"/>
    <w:basedOn w:val="Normal"/>
    <w:next w:val="Normal"/>
    <w:autoRedefine/>
    <w:uiPriority w:val="39"/>
    <w:unhideWhenUsed/>
    <w:rsid w:val="0008643A"/>
    <w:pPr>
      <w:spacing w:after="100"/>
      <w:ind w:left="220"/>
    </w:pPr>
  </w:style>
  <w:style w:type="paragraph" w:styleId="TM3">
    <w:name w:val="toc 3"/>
    <w:basedOn w:val="Normal"/>
    <w:next w:val="Normal"/>
    <w:autoRedefine/>
    <w:uiPriority w:val="39"/>
    <w:unhideWhenUsed/>
    <w:rsid w:val="0008643A"/>
    <w:pPr>
      <w:spacing w:after="100"/>
      <w:ind w:left="440"/>
    </w:pPr>
  </w:style>
  <w:style w:type="paragraph" w:styleId="Sansinterligne">
    <w:name w:val="No Spacing"/>
    <w:link w:val="SansinterligneCar"/>
    <w:uiPriority w:val="1"/>
    <w:qFormat/>
    <w:rsid w:val="008F02D6"/>
    <w:pPr>
      <w:spacing w:after="0" w:line="240" w:lineRule="auto"/>
    </w:pPr>
  </w:style>
  <w:style w:type="paragraph" w:styleId="En-tte">
    <w:name w:val="header"/>
    <w:basedOn w:val="Normal"/>
    <w:link w:val="En-tteCar"/>
    <w:uiPriority w:val="99"/>
    <w:unhideWhenUsed/>
    <w:rsid w:val="00E66C58"/>
    <w:pPr>
      <w:tabs>
        <w:tab w:val="center" w:pos="4536"/>
        <w:tab w:val="right" w:pos="9072"/>
      </w:tabs>
      <w:spacing w:after="0" w:line="240" w:lineRule="auto"/>
    </w:pPr>
  </w:style>
  <w:style w:type="character" w:customStyle="1" w:styleId="En-tteCar">
    <w:name w:val="En-tête Car"/>
    <w:basedOn w:val="Policepardfaut"/>
    <w:link w:val="En-tte"/>
    <w:uiPriority w:val="99"/>
    <w:rsid w:val="00E66C58"/>
  </w:style>
  <w:style w:type="paragraph" w:styleId="Pieddepage">
    <w:name w:val="footer"/>
    <w:basedOn w:val="Normal"/>
    <w:link w:val="PieddepageCar"/>
    <w:uiPriority w:val="99"/>
    <w:unhideWhenUsed/>
    <w:rsid w:val="00E66C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6C58"/>
  </w:style>
  <w:style w:type="table" w:styleId="Grilledutableau">
    <w:name w:val="Table Grid"/>
    <w:basedOn w:val="TableauNormal"/>
    <w:uiPriority w:val="59"/>
    <w:rsid w:val="00E66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44A4F"/>
    <w:rPr>
      <w:color w:val="808080"/>
    </w:rPr>
  </w:style>
  <w:style w:type="character" w:customStyle="1" w:styleId="SansinterligneCar">
    <w:name w:val="Sans interligne Car"/>
    <w:basedOn w:val="Policepardfaut"/>
    <w:link w:val="Sansinterligne"/>
    <w:uiPriority w:val="1"/>
    <w:rsid w:val="00225989"/>
  </w:style>
  <w:style w:type="character" w:styleId="Mentionnonrsolue">
    <w:name w:val="Unresolved Mention"/>
    <w:basedOn w:val="Policepardfaut"/>
    <w:uiPriority w:val="99"/>
    <w:semiHidden/>
    <w:unhideWhenUsed/>
    <w:rsid w:val="00157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558945">
      <w:bodyDiv w:val="1"/>
      <w:marLeft w:val="0"/>
      <w:marRight w:val="0"/>
      <w:marTop w:val="0"/>
      <w:marBottom w:val="0"/>
      <w:divBdr>
        <w:top w:val="none" w:sz="0" w:space="0" w:color="auto"/>
        <w:left w:val="none" w:sz="0" w:space="0" w:color="auto"/>
        <w:bottom w:val="none" w:sz="0" w:space="0" w:color="auto"/>
        <w:right w:val="none" w:sz="0" w:space="0" w:color="auto"/>
      </w:divBdr>
      <w:divsChild>
        <w:div w:id="939946874">
          <w:marLeft w:val="0"/>
          <w:marRight w:val="0"/>
          <w:marTop w:val="0"/>
          <w:marBottom w:val="0"/>
          <w:divBdr>
            <w:top w:val="none" w:sz="0" w:space="0" w:color="auto"/>
            <w:left w:val="none" w:sz="0" w:space="0" w:color="auto"/>
            <w:bottom w:val="none" w:sz="0" w:space="0" w:color="auto"/>
            <w:right w:val="none" w:sz="0" w:space="0" w:color="auto"/>
          </w:divBdr>
          <w:divsChild>
            <w:div w:id="17782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4527">
      <w:bodyDiv w:val="1"/>
      <w:marLeft w:val="0"/>
      <w:marRight w:val="0"/>
      <w:marTop w:val="0"/>
      <w:marBottom w:val="0"/>
      <w:divBdr>
        <w:top w:val="none" w:sz="0" w:space="0" w:color="auto"/>
        <w:left w:val="none" w:sz="0" w:space="0" w:color="auto"/>
        <w:bottom w:val="none" w:sz="0" w:space="0" w:color="auto"/>
        <w:right w:val="none" w:sz="0" w:space="0" w:color="auto"/>
      </w:divBdr>
      <w:divsChild>
        <w:div w:id="222907893">
          <w:marLeft w:val="0"/>
          <w:marRight w:val="0"/>
          <w:marTop w:val="0"/>
          <w:marBottom w:val="0"/>
          <w:divBdr>
            <w:top w:val="none" w:sz="0" w:space="0" w:color="auto"/>
            <w:left w:val="none" w:sz="0" w:space="0" w:color="auto"/>
            <w:bottom w:val="none" w:sz="0" w:space="0" w:color="auto"/>
            <w:right w:val="none" w:sz="0" w:space="0" w:color="auto"/>
          </w:divBdr>
          <w:divsChild>
            <w:div w:id="2317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arinlestylo/Concerin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icr\OneDrive\Bureau\bas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arcisse">
      <a:majorFont>
        <a:latin typeface="Rockwell"/>
        <a:ea typeface=""/>
        <a:cs typeface=""/>
      </a:majorFont>
      <a:minorFont>
        <a:latin typeface="Constant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5C7455422B46D4FB29FBB15DB44BEBF" ma:contentTypeVersion="0" ma:contentTypeDescription="Crée un document." ma:contentTypeScope="" ma:versionID="24c5ef61ae17ade56ec98a30c98823c5">
  <xsd:schema xmlns:xsd="http://www.w3.org/2001/XMLSchema" xmlns:xs="http://www.w3.org/2001/XMLSchema" xmlns:p="http://schemas.microsoft.com/office/2006/metadata/properties" targetNamespace="http://schemas.microsoft.com/office/2006/metadata/properties" ma:root="true" ma:fieldsID="dfcbd536fab782d23c5bc818b37bb3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4BE1FF-7EC6-4396-82B0-5FA7B1EADA1E}">
  <ds:schemaRefs>
    <ds:schemaRef ds:uri="http://schemas.openxmlformats.org/officeDocument/2006/bibliography"/>
  </ds:schemaRefs>
</ds:datastoreItem>
</file>

<file path=customXml/itemProps2.xml><?xml version="1.0" encoding="utf-8"?>
<ds:datastoreItem xmlns:ds="http://schemas.openxmlformats.org/officeDocument/2006/customXml" ds:itemID="{CB325CD7-12D7-42FB-A69D-A1CBE536D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8C48EC0-30E8-4F6B-9943-CAFA7A701D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3C396E-9CC6-49CB-94E4-33CD3984BB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base.dotx</Template>
  <TotalTime>0</TotalTime>
  <Pages>8</Pages>
  <Words>1229</Words>
  <Characters>6762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Projet ConCEr’ino</vt:lpstr>
    </vt:vector>
  </TitlesOfParts>
  <Company>BDR</Company>
  <LinksUpToDate>false</LinksUpToDate>
  <CharactersWithSpaces>7976</CharactersWithSpaces>
  <SharedDoc>false</SharedDoc>
  <HLinks>
    <vt:vector size="18" baseType="variant">
      <vt:variant>
        <vt:i4>1114165</vt:i4>
      </vt:variant>
      <vt:variant>
        <vt:i4>14</vt:i4>
      </vt:variant>
      <vt:variant>
        <vt:i4>0</vt:i4>
      </vt:variant>
      <vt:variant>
        <vt:i4>5</vt:i4>
      </vt:variant>
      <vt:variant>
        <vt:lpwstr/>
      </vt:variant>
      <vt:variant>
        <vt:lpwstr>_Toc86910445</vt:lpwstr>
      </vt:variant>
      <vt:variant>
        <vt:i4>1048629</vt:i4>
      </vt:variant>
      <vt:variant>
        <vt:i4>8</vt:i4>
      </vt:variant>
      <vt:variant>
        <vt:i4>0</vt:i4>
      </vt:variant>
      <vt:variant>
        <vt:i4>5</vt:i4>
      </vt:variant>
      <vt:variant>
        <vt:lpwstr/>
      </vt:variant>
      <vt:variant>
        <vt:lpwstr>_Toc86910444</vt:lpwstr>
      </vt:variant>
      <vt:variant>
        <vt:i4>1507381</vt:i4>
      </vt:variant>
      <vt:variant>
        <vt:i4>2</vt:i4>
      </vt:variant>
      <vt:variant>
        <vt:i4>0</vt:i4>
      </vt:variant>
      <vt:variant>
        <vt:i4>5</vt:i4>
      </vt:variant>
      <vt:variant>
        <vt:lpwstr/>
      </vt:variant>
      <vt:variant>
        <vt:lpwstr>_Toc86910443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ConCEr’ino</dc:title>
  <dc:subject>Groupe 4 – Marengo – Friedli - Marzullo</dc:subject>
  <dc:creator>Loic Rosset</dc:creator>
  <cp:keywords/>
  <cp:lastModifiedBy>Marzullo Loris</cp:lastModifiedBy>
  <cp:revision>159</cp:revision>
  <cp:lastPrinted>2022-01-28T16:03:00Z</cp:lastPrinted>
  <dcterms:created xsi:type="dcterms:W3CDTF">2021-12-16T07:35:00Z</dcterms:created>
  <dcterms:modified xsi:type="dcterms:W3CDTF">2022-01-28T16:49:00Z</dcterms:modified>
  <cp:category>BDR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0x01010025C7455422B46D4FB29FBB15DB44BEBF</vt:lpwstr>
  </property>
</Properties>
</file>